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0AA8" w:rsidRPr="00D03EE2" w:rsidRDefault="00120AA8" w:rsidP="00AB26B0">
      <w:pPr>
        <w:pStyle w:val="Ttulo"/>
        <w:ind w:left="720" w:hanging="720"/>
        <w:jc w:val="right"/>
        <w:rPr>
          <w:lang w:val="pt-BR"/>
        </w:rPr>
      </w:pPr>
      <w:r w:rsidRPr="00D35C5A">
        <w:rPr>
          <w:lang w:val="es-ES"/>
        </w:rPr>
        <w:fldChar w:fldCharType="begin"/>
      </w:r>
      <w:r w:rsidRPr="00D03EE2">
        <w:rPr>
          <w:lang w:val="pt-BR"/>
        </w:rPr>
        <w:instrText xml:space="preserve"> SUBJECT  \* MERGEFORMAT </w:instrText>
      </w:r>
      <w:r w:rsidRPr="00D35C5A">
        <w:rPr>
          <w:lang w:val="es-ES"/>
        </w:rPr>
        <w:fldChar w:fldCharType="end"/>
      </w:r>
    </w:p>
    <w:p w:rsidR="00120AA8" w:rsidRPr="001C10F2" w:rsidRDefault="00120AA8">
      <w:pPr>
        <w:pStyle w:val="Ttulo"/>
        <w:jc w:val="right"/>
        <w:rPr>
          <w:color w:val="2E74B5"/>
          <w:sz w:val="40"/>
          <w:lang w:val="es-MX"/>
        </w:rPr>
      </w:pPr>
      <w:r w:rsidRPr="001C10F2">
        <w:rPr>
          <w:color w:val="2E74B5"/>
          <w:sz w:val="40"/>
          <w:lang w:val="es-MX"/>
        </w:rPr>
        <w:fldChar w:fldCharType="begin"/>
      </w:r>
      <w:r w:rsidRPr="001C10F2">
        <w:rPr>
          <w:color w:val="2E74B5"/>
          <w:sz w:val="40"/>
          <w:lang w:val="es-MX"/>
        </w:rPr>
        <w:instrText xml:space="preserve"> TITLE  \* MERGEFORMAT </w:instrText>
      </w:r>
      <w:r w:rsidRPr="001C10F2">
        <w:rPr>
          <w:color w:val="2E74B5"/>
          <w:sz w:val="40"/>
          <w:lang w:val="es-MX"/>
        </w:rPr>
        <w:fldChar w:fldCharType="separate"/>
      </w:r>
      <w:r w:rsidR="00B52CC3" w:rsidRPr="001C10F2">
        <w:rPr>
          <w:color w:val="2E74B5"/>
          <w:sz w:val="40"/>
          <w:lang w:val="es-MX"/>
        </w:rPr>
        <w:t>Especificación</w:t>
      </w:r>
      <w:r w:rsidR="00DC3C8F" w:rsidRPr="001C10F2">
        <w:rPr>
          <w:color w:val="2E74B5"/>
          <w:sz w:val="40"/>
          <w:lang w:val="es-MX"/>
        </w:rPr>
        <w:t xml:space="preserve"> de Arquitectura de Software</w:t>
      </w:r>
      <w:r w:rsidRPr="001C10F2">
        <w:rPr>
          <w:color w:val="2E74B5"/>
          <w:sz w:val="40"/>
          <w:lang w:val="es-MX"/>
        </w:rPr>
        <w:fldChar w:fldCharType="end"/>
      </w:r>
    </w:p>
    <w:p w:rsidR="00CF38F0" w:rsidRPr="002D28AC" w:rsidRDefault="00D205AD" w:rsidP="00CF38F0">
      <w:pPr>
        <w:pStyle w:val="Subttulo"/>
        <w:jc w:val="right"/>
        <w:rPr>
          <w:color w:val="00B050"/>
        </w:rPr>
      </w:pPr>
      <w:r>
        <w:rPr>
          <w:color w:val="00B050"/>
        </w:rPr>
        <w:t>Control de accesso del laboratorio de Microcontroladores</w:t>
      </w:r>
    </w:p>
    <w:p w:rsidR="00CF38F0" w:rsidRPr="002D28AC" w:rsidRDefault="00D205AD" w:rsidP="00D360CA">
      <w:pPr>
        <w:pStyle w:val="Subttulo"/>
        <w:pBdr>
          <w:bottom w:val="single" w:sz="24" w:space="2" w:color="auto"/>
        </w:pBdr>
        <w:spacing w:line="240" w:lineRule="auto"/>
        <w:jc w:val="right"/>
        <w:rPr>
          <w:i w:val="0"/>
          <w:color w:val="00B050"/>
        </w:rPr>
      </w:pPr>
      <w:r>
        <w:rPr>
          <w:i w:val="0"/>
          <w:color w:val="00B050"/>
        </w:rPr>
        <w:t>X-</w:t>
      </w:r>
      <w:r w:rsidR="00FB1677">
        <w:rPr>
          <w:i w:val="0"/>
          <w:color w:val="00B050"/>
        </w:rPr>
        <w:t>Force</w:t>
      </w:r>
      <w:r>
        <w:rPr>
          <w:i w:val="0"/>
          <w:color w:val="00B050"/>
        </w:rPr>
        <w:t xml:space="preserve"> </w:t>
      </w:r>
    </w:p>
    <w:p w:rsidR="00120AA8" w:rsidRPr="00A2003A" w:rsidRDefault="00120AA8">
      <w:pPr>
        <w:pStyle w:val="Ttulo"/>
        <w:jc w:val="right"/>
        <w:rPr>
          <w:lang w:val="pt-BR"/>
        </w:rPr>
      </w:pPr>
    </w:p>
    <w:p w:rsidR="00120AA8" w:rsidRPr="00D35C5A" w:rsidRDefault="00120AA8" w:rsidP="002942BA">
      <w:pPr>
        <w:pStyle w:val="InfoBlue"/>
        <w:rPr>
          <w:lang w:val="es-ES"/>
        </w:rPr>
      </w:pPr>
    </w:p>
    <w:p w:rsidR="00120AA8" w:rsidRPr="00D35C5A" w:rsidRDefault="00120AA8" w:rsidP="002942BA">
      <w:pPr>
        <w:pStyle w:val="InfoBlue"/>
        <w:rPr>
          <w:lang w:val="es-ES"/>
        </w:rPr>
      </w:pPr>
    </w:p>
    <w:p w:rsidR="00120AA8" w:rsidRPr="00D35C5A" w:rsidRDefault="00120AA8">
      <w:pPr>
        <w:pStyle w:val="Ttulo"/>
        <w:rPr>
          <w:sz w:val="28"/>
          <w:lang w:val="es-ES"/>
        </w:rPr>
      </w:pPr>
    </w:p>
    <w:p w:rsidR="00120AA8" w:rsidRPr="00CF7667" w:rsidRDefault="00DD34EA">
      <w:pPr>
        <w:pStyle w:val="Ttulo"/>
        <w:rPr>
          <w:color w:val="2E74B5"/>
          <w:lang w:val="es-ES"/>
        </w:rPr>
      </w:pPr>
      <w:r w:rsidRPr="00CF7667">
        <w:rPr>
          <w:color w:val="2E74B5"/>
          <w:lang w:val="es-ES"/>
        </w:rPr>
        <w:t>Control de versiones</w:t>
      </w:r>
    </w:p>
    <w:p w:rsidR="00A1284A" w:rsidRPr="00D35C5A" w:rsidRDefault="00A1284A" w:rsidP="00A1284A">
      <w:pPr>
        <w:rPr>
          <w:lang w:val="es-E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20AA8" w:rsidRPr="00D35C5A" w:rsidTr="00DD34EA">
        <w:tc>
          <w:tcPr>
            <w:tcW w:w="2304" w:type="dxa"/>
            <w:shd w:val="clear" w:color="auto" w:fill="0070C0"/>
          </w:tcPr>
          <w:p w:rsidR="00120AA8" w:rsidRPr="00FB1677" w:rsidRDefault="00FD53C6">
            <w:pPr>
              <w:pStyle w:val="Tabletext"/>
              <w:jc w:val="center"/>
              <w:rPr>
                <w:rFonts w:ascii="Arial" w:hAnsi="Arial" w:cs="Arial"/>
                <w:b/>
                <w:color w:val="FFFFFF"/>
                <w:sz w:val="24"/>
                <w:szCs w:val="24"/>
                <w:lang w:val="es-ES"/>
              </w:rPr>
            </w:pPr>
            <w:r w:rsidRPr="00FB1677">
              <w:rPr>
                <w:rFonts w:ascii="Arial" w:hAnsi="Arial" w:cs="Arial"/>
                <w:b/>
                <w:color w:val="FFFFFF"/>
                <w:sz w:val="24"/>
                <w:szCs w:val="24"/>
                <w:lang w:val="es-ES"/>
              </w:rPr>
              <w:t>Fecha</w:t>
            </w:r>
          </w:p>
        </w:tc>
        <w:tc>
          <w:tcPr>
            <w:tcW w:w="1152" w:type="dxa"/>
            <w:shd w:val="clear" w:color="auto" w:fill="0070C0"/>
          </w:tcPr>
          <w:p w:rsidR="00120AA8" w:rsidRPr="00FB1677" w:rsidRDefault="00FD53C6">
            <w:pPr>
              <w:pStyle w:val="Tabletext"/>
              <w:jc w:val="center"/>
              <w:rPr>
                <w:rFonts w:ascii="Arial" w:hAnsi="Arial" w:cs="Arial"/>
                <w:b/>
                <w:color w:val="FFFFFF"/>
                <w:sz w:val="24"/>
                <w:szCs w:val="24"/>
                <w:lang w:val="es-ES"/>
              </w:rPr>
            </w:pPr>
            <w:r w:rsidRPr="00FB1677">
              <w:rPr>
                <w:rFonts w:ascii="Arial" w:hAnsi="Arial" w:cs="Arial"/>
                <w:b/>
                <w:color w:val="FFFFFF"/>
                <w:sz w:val="24"/>
                <w:szCs w:val="24"/>
                <w:lang w:val="es-ES"/>
              </w:rPr>
              <w:t>Versió</w:t>
            </w:r>
            <w:r w:rsidR="00120AA8" w:rsidRPr="00FB1677">
              <w:rPr>
                <w:rFonts w:ascii="Arial" w:hAnsi="Arial" w:cs="Arial"/>
                <w:b/>
                <w:color w:val="FFFFFF"/>
                <w:sz w:val="24"/>
                <w:szCs w:val="24"/>
                <w:lang w:val="es-ES"/>
              </w:rPr>
              <w:t>n</w:t>
            </w:r>
          </w:p>
        </w:tc>
        <w:tc>
          <w:tcPr>
            <w:tcW w:w="3744" w:type="dxa"/>
            <w:shd w:val="clear" w:color="auto" w:fill="0070C0"/>
          </w:tcPr>
          <w:p w:rsidR="00120AA8" w:rsidRPr="00FB1677" w:rsidRDefault="00FD53C6" w:rsidP="00FD53C6">
            <w:pPr>
              <w:pStyle w:val="Tabletext"/>
              <w:jc w:val="center"/>
              <w:rPr>
                <w:rFonts w:ascii="Arial" w:hAnsi="Arial" w:cs="Arial"/>
                <w:b/>
                <w:color w:val="FFFFFF"/>
                <w:sz w:val="24"/>
                <w:szCs w:val="24"/>
                <w:lang w:val="es-ES"/>
              </w:rPr>
            </w:pPr>
            <w:r w:rsidRPr="00FB1677">
              <w:rPr>
                <w:rFonts w:ascii="Arial" w:hAnsi="Arial" w:cs="Arial"/>
                <w:b/>
                <w:color w:val="FFFFFF"/>
                <w:sz w:val="24"/>
                <w:szCs w:val="24"/>
                <w:lang w:val="es-ES"/>
              </w:rPr>
              <w:t>Descripció</w:t>
            </w:r>
            <w:r w:rsidR="00120AA8" w:rsidRPr="00FB1677">
              <w:rPr>
                <w:rFonts w:ascii="Arial" w:hAnsi="Arial" w:cs="Arial"/>
                <w:b/>
                <w:color w:val="FFFFFF"/>
                <w:sz w:val="24"/>
                <w:szCs w:val="24"/>
                <w:lang w:val="es-ES"/>
              </w:rPr>
              <w:t>n</w:t>
            </w:r>
          </w:p>
        </w:tc>
        <w:tc>
          <w:tcPr>
            <w:tcW w:w="2304" w:type="dxa"/>
            <w:shd w:val="clear" w:color="auto" w:fill="0070C0"/>
          </w:tcPr>
          <w:p w:rsidR="00120AA8" w:rsidRPr="00FB1677" w:rsidRDefault="00FD53C6">
            <w:pPr>
              <w:pStyle w:val="Tabletext"/>
              <w:jc w:val="center"/>
              <w:rPr>
                <w:rFonts w:ascii="Arial" w:hAnsi="Arial" w:cs="Arial"/>
                <w:b/>
                <w:color w:val="FFFFFF"/>
                <w:sz w:val="24"/>
                <w:szCs w:val="24"/>
                <w:lang w:val="es-ES"/>
              </w:rPr>
            </w:pPr>
            <w:r w:rsidRPr="00FB1677">
              <w:rPr>
                <w:rFonts w:ascii="Arial" w:hAnsi="Arial" w:cs="Arial"/>
                <w:b/>
                <w:color w:val="FFFFFF"/>
                <w:sz w:val="24"/>
                <w:szCs w:val="24"/>
                <w:lang w:val="es-ES"/>
              </w:rPr>
              <w:t>Aut</w:t>
            </w:r>
            <w:r w:rsidR="00120AA8" w:rsidRPr="00FB1677">
              <w:rPr>
                <w:rFonts w:ascii="Arial" w:hAnsi="Arial" w:cs="Arial"/>
                <w:b/>
                <w:color w:val="FFFFFF"/>
                <w:sz w:val="24"/>
                <w:szCs w:val="24"/>
                <w:lang w:val="es-ES"/>
              </w:rPr>
              <w:t>or</w:t>
            </w:r>
          </w:p>
        </w:tc>
      </w:tr>
      <w:tr w:rsidR="00120AA8" w:rsidRPr="00D03EE2">
        <w:tc>
          <w:tcPr>
            <w:tcW w:w="2304" w:type="dxa"/>
          </w:tcPr>
          <w:p w:rsidR="00120AA8" w:rsidRPr="00FB1677" w:rsidRDefault="00D205AD" w:rsidP="00013A8E">
            <w:pPr>
              <w:pStyle w:val="Tabletext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FB1677">
              <w:rPr>
                <w:rFonts w:ascii="Arial" w:hAnsi="Arial" w:cs="Arial"/>
                <w:sz w:val="24"/>
                <w:szCs w:val="24"/>
                <w:lang w:val="es-ES"/>
              </w:rPr>
              <w:t>11/04/2019</w:t>
            </w:r>
          </w:p>
        </w:tc>
        <w:tc>
          <w:tcPr>
            <w:tcW w:w="1152" w:type="dxa"/>
          </w:tcPr>
          <w:p w:rsidR="00120AA8" w:rsidRPr="00FB1677" w:rsidRDefault="00D205AD">
            <w:pPr>
              <w:pStyle w:val="Tabletext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FB1677">
              <w:rPr>
                <w:rFonts w:ascii="Arial" w:hAnsi="Arial" w:cs="Arial"/>
                <w:sz w:val="24"/>
                <w:szCs w:val="24"/>
                <w:lang w:val="es-ES"/>
              </w:rPr>
              <w:t>0.1</w:t>
            </w:r>
          </w:p>
        </w:tc>
        <w:tc>
          <w:tcPr>
            <w:tcW w:w="3744" w:type="dxa"/>
          </w:tcPr>
          <w:p w:rsidR="00120AA8" w:rsidRPr="00FB1677" w:rsidRDefault="00D205AD" w:rsidP="00013A8E">
            <w:pPr>
              <w:pStyle w:val="Tabletext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FB1677">
              <w:rPr>
                <w:rFonts w:ascii="Arial" w:hAnsi="Arial" w:cs="Arial"/>
                <w:sz w:val="24"/>
                <w:szCs w:val="24"/>
              </w:rPr>
              <w:t>Creación de la arquitectura de software incluyendo diagramas.</w:t>
            </w:r>
          </w:p>
        </w:tc>
        <w:tc>
          <w:tcPr>
            <w:tcW w:w="2304" w:type="dxa"/>
          </w:tcPr>
          <w:p w:rsidR="00013A8E" w:rsidRPr="00FB1677" w:rsidRDefault="00D205AD">
            <w:pPr>
              <w:pStyle w:val="Tabletext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B1677">
              <w:rPr>
                <w:rFonts w:ascii="Arial" w:hAnsi="Arial" w:cs="Arial"/>
                <w:sz w:val="24"/>
                <w:szCs w:val="24"/>
                <w:lang w:val="pt-BR"/>
              </w:rPr>
              <w:t>Samanta Castro Hernández</w:t>
            </w:r>
          </w:p>
        </w:tc>
      </w:tr>
    </w:tbl>
    <w:p w:rsidR="00120AA8" w:rsidRPr="00D03EE2" w:rsidRDefault="00120AA8">
      <w:pPr>
        <w:rPr>
          <w:lang w:val="pt-BR"/>
        </w:rPr>
      </w:pPr>
    </w:p>
    <w:p w:rsidR="00120AA8" w:rsidRPr="00CF7667" w:rsidRDefault="00120AA8" w:rsidP="00DD34EA">
      <w:pPr>
        <w:pStyle w:val="Ttulo"/>
        <w:shd w:val="clear" w:color="auto" w:fill="0070C0"/>
        <w:rPr>
          <w:color w:val="FFFFFF"/>
          <w:lang w:val="es-ES"/>
        </w:rPr>
      </w:pPr>
      <w:r w:rsidRPr="00D03EE2">
        <w:rPr>
          <w:lang w:val="pt-BR"/>
        </w:rPr>
        <w:br w:type="page"/>
      </w:r>
      <w:r w:rsidR="0000516C" w:rsidRPr="00CF7667">
        <w:rPr>
          <w:color w:val="FFFFFF"/>
          <w:lang w:val="es-ES"/>
        </w:rPr>
        <w:lastRenderedPageBreak/>
        <w:t>Tabla</w:t>
      </w:r>
      <w:r w:rsidR="004C2EEA" w:rsidRPr="00CF7667">
        <w:rPr>
          <w:color w:val="FFFFFF"/>
          <w:lang w:val="es-ES"/>
        </w:rPr>
        <w:t xml:space="preserve"> de Contenidos</w:t>
      </w:r>
    </w:p>
    <w:p w:rsidR="00033747" w:rsidRPr="00CF7667" w:rsidRDefault="00033747" w:rsidP="00033747">
      <w:pPr>
        <w:pStyle w:val="Ttulo"/>
        <w:jc w:val="left"/>
        <w:rPr>
          <w:color w:val="FFFFFF"/>
          <w:lang w:val="es-ES"/>
        </w:rPr>
      </w:pPr>
    </w:p>
    <w:p w:rsidR="00FB1677" w:rsidRPr="00FB1677" w:rsidRDefault="0071429B" w:rsidP="00FB1677">
      <w:pPr>
        <w:tabs>
          <w:tab w:val="right" w:pos="9360"/>
        </w:tabs>
        <w:spacing w:before="80"/>
        <w:rPr>
          <w:rFonts w:ascii="Arial" w:eastAsia="Arial" w:hAnsi="Arial" w:cs="Arial"/>
          <w:color w:val="000000"/>
          <w:sz w:val="32"/>
          <w:szCs w:val="24"/>
        </w:rPr>
      </w:pPr>
      <w:hyperlink w:anchor="_30j0zll">
        <w:r w:rsidR="00FB1677" w:rsidRPr="00FB1677">
          <w:rPr>
            <w:rFonts w:ascii="Arial" w:eastAsia="Arial" w:hAnsi="Arial" w:cs="Arial"/>
            <w:color w:val="000000"/>
            <w:sz w:val="32"/>
            <w:szCs w:val="24"/>
          </w:rPr>
          <w:t>Introducción</w:t>
        </w:r>
      </w:hyperlink>
      <w:r w:rsidR="00FB1677" w:rsidRPr="00FB1677">
        <w:rPr>
          <w:rFonts w:ascii="Arial" w:eastAsia="Arial" w:hAnsi="Arial" w:cs="Arial"/>
          <w:color w:val="000000"/>
          <w:sz w:val="32"/>
          <w:szCs w:val="24"/>
        </w:rPr>
        <w:tab/>
      </w:r>
      <w:r w:rsidR="00FB1677" w:rsidRPr="00FB1677">
        <w:rPr>
          <w:rFonts w:ascii="Arial" w:hAnsi="Arial" w:cs="Arial"/>
          <w:sz w:val="24"/>
        </w:rPr>
        <w:fldChar w:fldCharType="begin"/>
      </w:r>
      <w:r w:rsidR="00FB1677" w:rsidRPr="00FB1677">
        <w:rPr>
          <w:rFonts w:ascii="Arial" w:hAnsi="Arial" w:cs="Arial"/>
          <w:sz w:val="24"/>
        </w:rPr>
        <w:instrText xml:space="preserve"> PAGEREF _30j0zll \h </w:instrText>
      </w:r>
      <w:r w:rsidR="00FB1677" w:rsidRPr="00FB1677">
        <w:rPr>
          <w:rFonts w:ascii="Arial" w:hAnsi="Arial" w:cs="Arial"/>
          <w:sz w:val="24"/>
        </w:rPr>
      </w:r>
      <w:r w:rsidR="00FB1677" w:rsidRPr="00FB1677">
        <w:rPr>
          <w:rFonts w:ascii="Arial" w:hAnsi="Arial" w:cs="Arial"/>
          <w:sz w:val="24"/>
        </w:rPr>
        <w:fldChar w:fldCharType="separate"/>
      </w:r>
      <w:r w:rsidR="00FB1677" w:rsidRPr="00FB1677">
        <w:rPr>
          <w:rFonts w:ascii="Arial" w:eastAsia="Arial" w:hAnsi="Arial" w:cs="Arial"/>
          <w:color w:val="000000"/>
          <w:sz w:val="32"/>
          <w:szCs w:val="24"/>
        </w:rPr>
        <w:t>3</w:t>
      </w:r>
      <w:r w:rsidR="00FB1677" w:rsidRPr="00FB1677">
        <w:rPr>
          <w:rFonts w:ascii="Arial" w:hAnsi="Arial" w:cs="Arial"/>
          <w:sz w:val="24"/>
        </w:rPr>
        <w:fldChar w:fldCharType="end"/>
      </w:r>
    </w:p>
    <w:p w:rsidR="00FB1677" w:rsidRPr="00FB1677" w:rsidRDefault="0071429B" w:rsidP="00FB1677">
      <w:pPr>
        <w:tabs>
          <w:tab w:val="right" w:pos="9360"/>
        </w:tabs>
        <w:spacing w:before="60"/>
        <w:ind w:left="360"/>
        <w:rPr>
          <w:rFonts w:ascii="Arial" w:eastAsia="Arial" w:hAnsi="Arial" w:cs="Arial"/>
          <w:color w:val="000000"/>
          <w:sz w:val="32"/>
          <w:szCs w:val="24"/>
        </w:rPr>
      </w:pPr>
      <w:hyperlink w:anchor="_1fob9te">
        <w:r w:rsidR="00FB1677" w:rsidRPr="00FB1677">
          <w:rPr>
            <w:rFonts w:ascii="Arial" w:eastAsia="Arial" w:hAnsi="Arial" w:cs="Arial"/>
            <w:color w:val="000000"/>
            <w:sz w:val="32"/>
            <w:szCs w:val="24"/>
          </w:rPr>
          <w:t>Propósito</w:t>
        </w:r>
      </w:hyperlink>
      <w:r w:rsidR="00FB1677" w:rsidRPr="00FB1677">
        <w:rPr>
          <w:rFonts w:ascii="Arial" w:eastAsia="Arial" w:hAnsi="Arial" w:cs="Arial"/>
          <w:color w:val="000000"/>
          <w:sz w:val="32"/>
          <w:szCs w:val="24"/>
        </w:rPr>
        <w:tab/>
      </w:r>
      <w:r w:rsidR="00FB1677" w:rsidRPr="00FB1677">
        <w:rPr>
          <w:rFonts w:ascii="Arial" w:hAnsi="Arial" w:cs="Arial"/>
          <w:sz w:val="24"/>
        </w:rPr>
        <w:fldChar w:fldCharType="begin"/>
      </w:r>
      <w:r w:rsidR="00FB1677" w:rsidRPr="00FB1677">
        <w:rPr>
          <w:rFonts w:ascii="Arial" w:hAnsi="Arial" w:cs="Arial"/>
          <w:sz w:val="24"/>
        </w:rPr>
        <w:instrText xml:space="preserve"> PAGEREF _1fob9te \h </w:instrText>
      </w:r>
      <w:r w:rsidR="00FB1677" w:rsidRPr="00FB1677">
        <w:rPr>
          <w:rFonts w:ascii="Arial" w:hAnsi="Arial" w:cs="Arial"/>
          <w:sz w:val="24"/>
        </w:rPr>
      </w:r>
      <w:r w:rsidR="00FB1677" w:rsidRPr="00FB1677">
        <w:rPr>
          <w:rFonts w:ascii="Arial" w:hAnsi="Arial" w:cs="Arial"/>
          <w:sz w:val="24"/>
        </w:rPr>
        <w:fldChar w:fldCharType="separate"/>
      </w:r>
      <w:r w:rsidR="00FB1677" w:rsidRPr="00FB1677">
        <w:rPr>
          <w:rFonts w:ascii="Arial" w:eastAsia="Arial" w:hAnsi="Arial" w:cs="Arial"/>
          <w:color w:val="000000"/>
          <w:sz w:val="32"/>
          <w:szCs w:val="24"/>
        </w:rPr>
        <w:t>3</w:t>
      </w:r>
      <w:r w:rsidR="00FB1677" w:rsidRPr="00FB1677">
        <w:rPr>
          <w:rFonts w:ascii="Arial" w:hAnsi="Arial" w:cs="Arial"/>
          <w:sz w:val="24"/>
        </w:rPr>
        <w:fldChar w:fldCharType="end"/>
      </w:r>
    </w:p>
    <w:p w:rsidR="00FB1677" w:rsidRPr="00FB1677" w:rsidRDefault="0071429B" w:rsidP="00FB1677">
      <w:pPr>
        <w:tabs>
          <w:tab w:val="right" w:pos="9360"/>
        </w:tabs>
        <w:spacing w:before="60"/>
        <w:ind w:left="360"/>
        <w:rPr>
          <w:rFonts w:ascii="Arial" w:eastAsia="Arial" w:hAnsi="Arial" w:cs="Arial"/>
          <w:color w:val="000000"/>
          <w:sz w:val="32"/>
          <w:szCs w:val="24"/>
        </w:rPr>
      </w:pPr>
      <w:hyperlink w:anchor="_3znysh7">
        <w:r w:rsidR="00FB1677" w:rsidRPr="00FB1677">
          <w:rPr>
            <w:rFonts w:ascii="Arial" w:eastAsia="Arial" w:hAnsi="Arial" w:cs="Arial"/>
            <w:color w:val="000000"/>
            <w:sz w:val="32"/>
            <w:szCs w:val="24"/>
          </w:rPr>
          <w:t>Alcance</w:t>
        </w:r>
      </w:hyperlink>
      <w:r w:rsidR="00FB1677" w:rsidRPr="00FB1677">
        <w:rPr>
          <w:rFonts w:ascii="Arial" w:eastAsia="Arial" w:hAnsi="Arial" w:cs="Arial"/>
          <w:color w:val="000000"/>
          <w:sz w:val="32"/>
          <w:szCs w:val="24"/>
        </w:rPr>
        <w:tab/>
      </w:r>
      <w:r w:rsidR="00FB1677" w:rsidRPr="00FB1677">
        <w:rPr>
          <w:rFonts w:ascii="Arial" w:hAnsi="Arial" w:cs="Arial"/>
          <w:sz w:val="24"/>
        </w:rPr>
        <w:fldChar w:fldCharType="begin"/>
      </w:r>
      <w:r w:rsidR="00FB1677" w:rsidRPr="00FB1677">
        <w:rPr>
          <w:rFonts w:ascii="Arial" w:hAnsi="Arial" w:cs="Arial"/>
          <w:sz w:val="24"/>
        </w:rPr>
        <w:instrText xml:space="preserve"> PAGEREF _3znysh7 \h </w:instrText>
      </w:r>
      <w:r w:rsidR="00FB1677" w:rsidRPr="00FB1677">
        <w:rPr>
          <w:rFonts w:ascii="Arial" w:hAnsi="Arial" w:cs="Arial"/>
          <w:sz w:val="24"/>
        </w:rPr>
      </w:r>
      <w:r w:rsidR="00FB1677" w:rsidRPr="00FB1677">
        <w:rPr>
          <w:rFonts w:ascii="Arial" w:hAnsi="Arial" w:cs="Arial"/>
          <w:sz w:val="24"/>
        </w:rPr>
        <w:fldChar w:fldCharType="separate"/>
      </w:r>
      <w:r w:rsidR="00FB1677" w:rsidRPr="00FB1677">
        <w:rPr>
          <w:rFonts w:ascii="Arial" w:eastAsia="Arial" w:hAnsi="Arial" w:cs="Arial"/>
          <w:color w:val="000000"/>
          <w:sz w:val="32"/>
          <w:szCs w:val="24"/>
        </w:rPr>
        <w:t>3</w:t>
      </w:r>
      <w:r w:rsidR="00FB1677" w:rsidRPr="00FB1677">
        <w:rPr>
          <w:rFonts w:ascii="Arial" w:hAnsi="Arial" w:cs="Arial"/>
          <w:sz w:val="24"/>
        </w:rPr>
        <w:fldChar w:fldCharType="end"/>
      </w:r>
    </w:p>
    <w:p w:rsidR="00FB1677" w:rsidRPr="00FB1677" w:rsidRDefault="0071429B" w:rsidP="00FB1677">
      <w:pPr>
        <w:tabs>
          <w:tab w:val="right" w:pos="9360"/>
        </w:tabs>
        <w:spacing w:before="200"/>
        <w:rPr>
          <w:rFonts w:ascii="Arial" w:eastAsia="Arial" w:hAnsi="Arial" w:cs="Arial"/>
          <w:color w:val="000000"/>
          <w:sz w:val="32"/>
          <w:szCs w:val="24"/>
        </w:rPr>
      </w:pPr>
      <w:hyperlink w:anchor="_2et92p0">
        <w:r w:rsidR="00FB1677" w:rsidRPr="00FB1677">
          <w:rPr>
            <w:rFonts w:ascii="Arial" w:eastAsia="Arial" w:hAnsi="Arial" w:cs="Arial"/>
            <w:color w:val="000000"/>
            <w:sz w:val="32"/>
            <w:szCs w:val="24"/>
          </w:rPr>
          <w:t>Representación Arquitectural</w:t>
        </w:r>
      </w:hyperlink>
      <w:r w:rsidR="00FB1677" w:rsidRPr="00FB1677">
        <w:rPr>
          <w:rFonts w:ascii="Arial" w:eastAsia="Arial" w:hAnsi="Arial" w:cs="Arial"/>
          <w:color w:val="000000"/>
          <w:sz w:val="32"/>
          <w:szCs w:val="24"/>
        </w:rPr>
        <w:tab/>
      </w:r>
      <w:r w:rsidR="00FB1677" w:rsidRPr="00FB1677">
        <w:rPr>
          <w:rFonts w:ascii="Arial" w:hAnsi="Arial" w:cs="Arial"/>
          <w:sz w:val="24"/>
        </w:rPr>
        <w:fldChar w:fldCharType="begin"/>
      </w:r>
      <w:r w:rsidR="00FB1677" w:rsidRPr="00FB1677">
        <w:rPr>
          <w:rFonts w:ascii="Arial" w:hAnsi="Arial" w:cs="Arial"/>
          <w:sz w:val="24"/>
        </w:rPr>
        <w:instrText xml:space="preserve"> PAGEREF _2et92p0 \h </w:instrText>
      </w:r>
      <w:r w:rsidR="00FB1677" w:rsidRPr="00FB1677">
        <w:rPr>
          <w:rFonts w:ascii="Arial" w:hAnsi="Arial" w:cs="Arial"/>
          <w:sz w:val="24"/>
        </w:rPr>
      </w:r>
      <w:r w:rsidR="00FB1677" w:rsidRPr="00FB1677">
        <w:rPr>
          <w:rFonts w:ascii="Arial" w:hAnsi="Arial" w:cs="Arial"/>
          <w:sz w:val="24"/>
        </w:rPr>
        <w:fldChar w:fldCharType="separate"/>
      </w:r>
      <w:r w:rsidR="00FB1677" w:rsidRPr="00FB1677">
        <w:rPr>
          <w:rFonts w:ascii="Arial" w:eastAsia="Arial" w:hAnsi="Arial" w:cs="Arial"/>
          <w:color w:val="000000"/>
          <w:sz w:val="32"/>
          <w:szCs w:val="24"/>
        </w:rPr>
        <w:t>3</w:t>
      </w:r>
      <w:r w:rsidR="00FB1677" w:rsidRPr="00FB1677">
        <w:rPr>
          <w:rFonts w:ascii="Arial" w:hAnsi="Arial" w:cs="Arial"/>
          <w:sz w:val="24"/>
        </w:rPr>
        <w:fldChar w:fldCharType="end"/>
      </w:r>
    </w:p>
    <w:p w:rsidR="00FB1677" w:rsidRPr="00FB1677" w:rsidRDefault="0071429B" w:rsidP="007745D3">
      <w:pPr>
        <w:tabs>
          <w:tab w:val="right" w:pos="9360"/>
        </w:tabs>
        <w:spacing w:before="60"/>
        <w:ind w:left="360"/>
        <w:rPr>
          <w:rFonts w:ascii="Arial" w:eastAsia="Arial" w:hAnsi="Arial" w:cs="Arial"/>
          <w:color w:val="000000"/>
          <w:sz w:val="32"/>
          <w:szCs w:val="24"/>
        </w:rPr>
      </w:pPr>
      <w:hyperlink w:anchor="_tyjcwt">
        <w:r w:rsidR="00FB1677" w:rsidRPr="00FB1677">
          <w:rPr>
            <w:rFonts w:ascii="Arial" w:eastAsia="Arial" w:hAnsi="Arial" w:cs="Arial"/>
            <w:color w:val="000000"/>
            <w:sz w:val="32"/>
            <w:szCs w:val="24"/>
          </w:rPr>
          <w:t>Vista de Casos de Uso</w:t>
        </w:r>
      </w:hyperlink>
      <w:r w:rsidR="00FB1677" w:rsidRPr="00FB1677">
        <w:rPr>
          <w:rFonts w:ascii="Arial" w:eastAsia="Arial" w:hAnsi="Arial" w:cs="Arial"/>
          <w:color w:val="000000"/>
          <w:sz w:val="32"/>
          <w:szCs w:val="24"/>
        </w:rPr>
        <w:tab/>
      </w:r>
      <w:r w:rsidR="00FB1677" w:rsidRPr="00FB1677">
        <w:rPr>
          <w:rFonts w:ascii="Arial" w:hAnsi="Arial" w:cs="Arial"/>
          <w:sz w:val="24"/>
        </w:rPr>
        <w:fldChar w:fldCharType="begin"/>
      </w:r>
      <w:r w:rsidR="00FB1677" w:rsidRPr="00FB1677">
        <w:rPr>
          <w:rFonts w:ascii="Arial" w:hAnsi="Arial" w:cs="Arial"/>
          <w:sz w:val="24"/>
        </w:rPr>
        <w:instrText xml:space="preserve"> PAGEREF _tyjcwt \h </w:instrText>
      </w:r>
      <w:r w:rsidR="00FB1677" w:rsidRPr="00FB1677">
        <w:rPr>
          <w:rFonts w:ascii="Arial" w:hAnsi="Arial" w:cs="Arial"/>
          <w:sz w:val="24"/>
        </w:rPr>
      </w:r>
      <w:r w:rsidR="00FB1677" w:rsidRPr="00FB1677">
        <w:rPr>
          <w:rFonts w:ascii="Arial" w:hAnsi="Arial" w:cs="Arial"/>
          <w:sz w:val="24"/>
        </w:rPr>
        <w:fldChar w:fldCharType="separate"/>
      </w:r>
      <w:r w:rsidR="00FB1677" w:rsidRPr="00FB1677">
        <w:rPr>
          <w:rFonts w:ascii="Arial" w:eastAsia="Arial" w:hAnsi="Arial" w:cs="Arial"/>
          <w:color w:val="000000"/>
          <w:sz w:val="32"/>
          <w:szCs w:val="24"/>
        </w:rPr>
        <w:t>4</w:t>
      </w:r>
      <w:r w:rsidR="00FB1677" w:rsidRPr="00FB1677">
        <w:rPr>
          <w:rFonts w:ascii="Arial" w:hAnsi="Arial" w:cs="Arial"/>
          <w:sz w:val="24"/>
        </w:rPr>
        <w:fldChar w:fldCharType="end"/>
      </w:r>
    </w:p>
    <w:p w:rsidR="007745D3" w:rsidRDefault="007745D3" w:rsidP="00FB1677">
      <w:pPr>
        <w:tabs>
          <w:tab w:val="right" w:pos="9360"/>
        </w:tabs>
        <w:spacing w:before="60"/>
        <w:ind w:left="360"/>
        <w:rPr>
          <w:rFonts w:ascii="Arial" w:eastAsia="Arial" w:hAnsi="Arial" w:cs="Arial"/>
          <w:color w:val="000000"/>
          <w:sz w:val="32"/>
          <w:szCs w:val="24"/>
        </w:rPr>
      </w:pPr>
      <w:r>
        <w:rPr>
          <w:rFonts w:ascii="Arial" w:eastAsia="Arial" w:hAnsi="Arial" w:cs="Arial"/>
          <w:color w:val="000000"/>
          <w:sz w:val="32"/>
          <w:szCs w:val="24"/>
        </w:rPr>
        <w:t>Vista de Desarrollo</w:t>
      </w:r>
    </w:p>
    <w:p w:rsidR="00FB1677" w:rsidRPr="00FB1677" w:rsidRDefault="0071429B" w:rsidP="00FB1677">
      <w:pPr>
        <w:tabs>
          <w:tab w:val="right" w:pos="9360"/>
        </w:tabs>
        <w:spacing w:before="60"/>
        <w:ind w:left="360"/>
        <w:rPr>
          <w:rFonts w:ascii="Arial" w:eastAsia="Arial" w:hAnsi="Arial" w:cs="Arial"/>
          <w:color w:val="000000"/>
          <w:sz w:val="32"/>
          <w:szCs w:val="24"/>
        </w:rPr>
      </w:pPr>
      <w:hyperlink w:anchor="_4d34og8">
        <w:r w:rsidR="007745D3">
          <w:rPr>
            <w:rFonts w:ascii="Arial" w:eastAsia="Arial" w:hAnsi="Arial" w:cs="Arial"/>
            <w:color w:val="000000"/>
            <w:sz w:val="32"/>
            <w:szCs w:val="24"/>
          </w:rPr>
          <w:t>Vista de D</w:t>
        </w:r>
        <w:r w:rsidR="00FB1677" w:rsidRPr="00FB1677">
          <w:rPr>
            <w:rFonts w:ascii="Arial" w:eastAsia="Arial" w:hAnsi="Arial" w:cs="Arial"/>
            <w:color w:val="000000"/>
            <w:sz w:val="32"/>
            <w:szCs w:val="24"/>
          </w:rPr>
          <w:t>iccionario de datos</w:t>
        </w:r>
      </w:hyperlink>
      <w:r w:rsidR="00FB1677" w:rsidRPr="00FB1677">
        <w:rPr>
          <w:rFonts w:ascii="Arial" w:eastAsia="Arial" w:hAnsi="Arial" w:cs="Arial"/>
          <w:color w:val="000000"/>
          <w:sz w:val="32"/>
          <w:szCs w:val="24"/>
        </w:rPr>
        <w:tab/>
      </w:r>
      <w:r w:rsidR="00FB1677" w:rsidRPr="00FB1677">
        <w:rPr>
          <w:rFonts w:ascii="Arial" w:hAnsi="Arial" w:cs="Arial"/>
          <w:sz w:val="24"/>
        </w:rPr>
        <w:fldChar w:fldCharType="begin"/>
      </w:r>
      <w:r w:rsidR="00FB1677" w:rsidRPr="00FB1677">
        <w:rPr>
          <w:rFonts w:ascii="Arial" w:hAnsi="Arial" w:cs="Arial"/>
          <w:sz w:val="24"/>
        </w:rPr>
        <w:instrText xml:space="preserve"> PAGEREF _4d34og8 \h </w:instrText>
      </w:r>
      <w:r w:rsidR="00FB1677" w:rsidRPr="00FB1677">
        <w:rPr>
          <w:rFonts w:ascii="Arial" w:hAnsi="Arial" w:cs="Arial"/>
          <w:sz w:val="24"/>
        </w:rPr>
      </w:r>
      <w:r w:rsidR="00FB1677" w:rsidRPr="00FB1677">
        <w:rPr>
          <w:rFonts w:ascii="Arial" w:hAnsi="Arial" w:cs="Arial"/>
          <w:sz w:val="24"/>
        </w:rPr>
        <w:fldChar w:fldCharType="separate"/>
      </w:r>
      <w:r w:rsidR="00FB1677" w:rsidRPr="00FB1677">
        <w:rPr>
          <w:rFonts w:ascii="Arial" w:eastAsia="Arial" w:hAnsi="Arial" w:cs="Arial"/>
          <w:color w:val="000000"/>
          <w:sz w:val="32"/>
          <w:szCs w:val="24"/>
        </w:rPr>
        <w:t>5</w:t>
      </w:r>
      <w:r w:rsidR="00FB1677" w:rsidRPr="00FB1677">
        <w:rPr>
          <w:rFonts w:ascii="Arial" w:hAnsi="Arial" w:cs="Arial"/>
          <w:sz w:val="24"/>
        </w:rPr>
        <w:fldChar w:fldCharType="end"/>
      </w:r>
    </w:p>
    <w:p w:rsidR="00FB1677" w:rsidRPr="00FB1677" w:rsidRDefault="0071429B" w:rsidP="00FB1677">
      <w:pPr>
        <w:tabs>
          <w:tab w:val="right" w:pos="9360"/>
        </w:tabs>
        <w:spacing w:before="60"/>
        <w:ind w:left="360"/>
        <w:rPr>
          <w:rFonts w:ascii="Arial" w:eastAsia="Arial" w:hAnsi="Arial" w:cs="Arial"/>
          <w:color w:val="000000"/>
          <w:sz w:val="32"/>
          <w:szCs w:val="24"/>
        </w:rPr>
      </w:pPr>
      <w:hyperlink w:anchor="_2s8eyo1">
        <w:r w:rsidR="00FB1677" w:rsidRPr="00FB1677">
          <w:rPr>
            <w:rFonts w:ascii="Arial" w:eastAsia="Arial" w:hAnsi="Arial" w:cs="Arial"/>
            <w:color w:val="000000"/>
            <w:sz w:val="32"/>
            <w:szCs w:val="24"/>
          </w:rPr>
          <w:t>Vista de despliegue</w:t>
        </w:r>
      </w:hyperlink>
      <w:r w:rsidR="00FB1677" w:rsidRPr="00FB1677">
        <w:rPr>
          <w:rFonts w:ascii="Arial" w:eastAsia="Arial" w:hAnsi="Arial" w:cs="Arial"/>
          <w:color w:val="000000"/>
          <w:sz w:val="32"/>
          <w:szCs w:val="24"/>
        </w:rPr>
        <w:tab/>
      </w:r>
      <w:r w:rsidR="00FB1677" w:rsidRPr="00FB1677">
        <w:rPr>
          <w:rFonts w:ascii="Arial" w:hAnsi="Arial" w:cs="Arial"/>
          <w:sz w:val="24"/>
        </w:rPr>
        <w:fldChar w:fldCharType="begin"/>
      </w:r>
      <w:r w:rsidR="00FB1677" w:rsidRPr="00FB1677">
        <w:rPr>
          <w:rFonts w:ascii="Arial" w:hAnsi="Arial" w:cs="Arial"/>
          <w:sz w:val="24"/>
        </w:rPr>
        <w:instrText xml:space="preserve"> PAGEREF _2s8eyo1 \h </w:instrText>
      </w:r>
      <w:r w:rsidR="00FB1677" w:rsidRPr="00FB1677">
        <w:rPr>
          <w:rFonts w:ascii="Arial" w:hAnsi="Arial" w:cs="Arial"/>
          <w:sz w:val="24"/>
        </w:rPr>
      </w:r>
      <w:r w:rsidR="00FB1677" w:rsidRPr="00FB1677">
        <w:rPr>
          <w:rFonts w:ascii="Arial" w:hAnsi="Arial" w:cs="Arial"/>
          <w:sz w:val="24"/>
        </w:rPr>
        <w:fldChar w:fldCharType="separate"/>
      </w:r>
      <w:r w:rsidR="00FB1677" w:rsidRPr="00FB1677">
        <w:rPr>
          <w:rFonts w:ascii="Arial" w:eastAsia="Arial" w:hAnsi="Arial" w:cs="Arial"/>
          <w:color w:val="000000"/>
          <w:sz w:val="32"/>
          <w:szCs w:val="24"/>
        </w:rPr>
        <w:t>5</w:t>
      </w:r>
      <w:r w:rsidR="00FB1677" w:rsidRPr="00FB1677">
        <w:rPr>
          <w:rFonts w:ascii="Arial" w:hAnsi="Arial" w:cs="Arial"/>
          <w:sz w:val="24"/>
        </w:rPr>
        <w:fldChar w:fldCharType="end"/>
      </w:r>
    </w:p>
    <w:p w:rsidR="00FB1677" w:rsidRPr="00FB1677" w:rsidRDefault="0071429B" w:rsidP="00FB1677">
      <w:pPr>
        <w:tabs>
          <w:tab w:val="right" w:pos="9360"/>
        </w:tabs>
        <w:spacing w:before="60"/>
        <w:ind w:left="360"/>
        <w:rPr>
          <w:rFonts w:ascii="Arial" w:hAnsi="Arial" w:cs="Arial"/>
          <w:sz w:val="24"/>
        </w:rPr>
      </w:pPr>
      <w:hyperlink w:anchor="_14dg01jh5vrg">
        <w:r w:rsidR="007745D3">
          <w:rPr>
            <w:rFonts w:ascii="Arial" w:eastAsia="Arial" w:hAnsi="Arial" w:cs="Arial"/>
            <w:color w:val="000000"/>
            <w:sz w:val="32"/>
            <w:szCs w:val="24"/>
          </w:rPr>
          <w:t>Vista  Logica</w:t>
        </w:r>
      </w:hyperlink>
      <w:r w:rsidR="00FB1677" w:rsidRPr="00FB1677">
        <w:rPr>
          <w:rFonts w:ascii="Arial" w:eastAsia="Arial" w:hAnsi="Arial" w:cs="Arial"/>
          <w:color w:val="000000"/>
          <w:sz w:val="32"/>
          <w:szCs w:val="24"/>
        </w:rPr>
        <w:tab/>
      </w:r>
      <w:r w:rsidR="00FB1677" w:rsidRPr="00FB1677">
        <w:rPr>
          <w:rFonts w:ascii="Arial" w:hAnsi="Arial" w:cs="Arial"/>
          <w:sz w:val="24"/>
        </w:rPr>
        <w:fldChar w:fldCharType="begin"/>
      </w:r>
      <w:r w:rsidR="00FB1677" w:rsidRPr="00FB1677">
        <w:rPr>
          <w:rFonts w:ascii="Arial" w:hAnsi="Arial" w:cs="Arial"/>
          <w:sz w:val="24"/>
        </w:rPr>
        <w:instrText xml:space="preserve"> PAGEREF _14dg01jh5vrg \h </w:instrText>
      </w:r>
      <w:r w:rsidR="00FB1677" w:rsidRPr="00FB1677">
        <w:rPr>
          <w:rFonts w:ascii="Arial" w:hAnsi="Arial" w:cs="Arial"/>
          <w:sz w:val="24"/>
        </w:rPr>
      </w:r>
      <w:r w:rsidR="00FB1677" w:rsidRPr="00FB1677">
        <w:rPr>
          <w:rFonts w:ascii="Arial" w:hAnsi="Arial" w:cs="Arial"/>
          <w:sz w:val="24"/>
        </w:rPr>
        <w:fldChar w:fldCharType="separate"/>
      </w:r>
      <w:r w:rsidR="00FB1677" w:rsidRPr="00FB1677">
        <w:rPr>
          <w:rFonts w:ascii="Arial" w:eastAsia="Arial" w:hAnsi="Arial" w:cs="Arial"/>
          <w:color w:val="000000"/>
          <w:sz w:val="32"/>
          <w:szCs w:val="24"/>
        </w:rPr>
        <w:t>5</w:t>
      </w:r>
      <w:r w:rsidR="00FB1677" w:rsidRPr="00FB1677">
        <w:rPr>
          <w:rFonts w:ascii="Arial" w:hAnsi="Arial" w:cs="Arial"/>
          <w:sz w:val="24"/>
        </w:rPr>
        <w:fldChar w:fldCharType="end"/>
      </w:r>
    </w:p>
    <w:p w:rsidR="00033747" w:rsidRPr="00FB1677" w:rsidRDefault="0071429B" w:rsidP="00FB1677">
      <w:pPr>
        <w:tabs>
          <w:tab w:val="right" w:pos="9360"/>
        </w:tabs>
        <w:spacing w:before="60"/>
        <w:ind w:left="360"/>
        <w:rPr>
          <w:rFonts w:ascii="Arial" w:eastAsia="Arial" w:hAnsi="Arial" w:cs="Arial"/>
          <w:color w:val="000000"/>
          <w:sz w:val="24"/>
          <w:szCs w:val="24"/>
        </w:rPr>
      </w:pPr>
      <w:hyperlink w:anchor="_ef0usxunrnue">
        <w:r w:rsidR="00FB1677" w:rsidRPr="00FB1677">
          <w:rPr>
            <w:rFonts w:ascii="Arial" w:eastAsia="Arial" w:hAnsi="Arial" w:cs="Arial"/>
            <w:color w:val="000000"/>
            <w:sz w:val="32"/>
            <w:szCs w:val="24"/>
          </w:rPr>
          <w:t>Vista de entidad-relación</w:t>
        </w:r>
      </w:hyperlink>
      <w:r w:rsidR="00FB1677" w:rsidRPr="00FB1677">
        <w:rPr>
          <w:rFonts w:ascii="Arial" w:eastAsia="Arial" w:hAnsi="Arial" w:cs="Arial"/>
          <w:color w:val="000000"/>
          <w:sz w:val="32"/>
          <w:szCs w:val="24"/>
        </w:rPr>
        <w:tab/>
      </w:r>
      <w:r w:rsidR="00C22D2D" w:rsidRPr="00FB1677">
        <w:rPr>
          <w:rFonts w:ascii="Arial" w:hAnsi="Arial" w:cs="Arial"/>
          <w:sz w:val="28"/>
          <w:szCs w:val="28"/>
          <w:lang w:val="es-ES"/>
        </w:rPr>
        <w:fldChar w:fldCharType="begin"/>
      </w:r>
      <w:r w:rsidR="00C22D2D" w:rsidRPr="00FB1677">
        <w:rPr>
          <w:rFonts w:ascii="Arial" w:hAnsi="Arial" w:cs="Arial"/>
          <w:sz w:val="28"/>
          <w:szCs w:val="28"/>
          <w:lang w:val="es-ES"/>
        </w:rPr>
        <w:instrText xml:space="preserve"> TOC \o "1-3" \h \z \u </w:instrText>
      </w:r>
      <w:r w:rsidR="00C22D2D" w:rsidRPr="00FB1677">
        <w:rPr>
          <w:rFonts w:ascii="Arial" w:hAnsi="Arial" w:cs="Arial"/>
          <w:sz w:val="28"/>
          <w:szCs w:val="28"/>
          <w:lang w:val="es-ES"/>
        </w:rPr>
        <w:fldChar w:fldCharType="end"/>
      </w:r>
      <w:r w:rsidR="00120AA8" w:rsidRPr="00FB1677">
        <w:rPr>
          <w:rFonts w:ascii="Arial" w:hAnsi="Arial" w:cs="Arial"/>
          <w:sz w:val="28"/>
          <w:szCs w:val="28"/>
          <w:lang w:val="es-ES"/>
        </w:rPr>
        <w:br w:type="page"/>
      </w:r>
    </w:p>
    <w:p w:rsidR="00120AA8" w:rsidRDefault="00120AA8" w:rsidP="00D50E88">
      <w:pPr>
        <w:pStyle w:val="Ttulo"/>
        <w:rPr>
          <w:lang w:val="es-ES"/>
        </w:rPr>
      </w:pPr>
      <w:r w:rsidRPr="00D35C5A">
        <w:rPr>
          <w:lang w:val="es-ES"/>
        </w:rPr>
        <w:lastRenderedPageBreak/>
        <w:fldChar w:fldCharType="begin"/>
      </w:r>
      <w:r w:rsidRPr="00D35C5A">
        <w:rPr>
          <w:lang w:val="es-ES"/>
        </w:rPr>
        <w:instrText xml:space="preserve"> TITLE  \* MERGEFORMAT </w:instrText>
      </w:r>
      <w:r w:rsidRPr="00D35C5A">
        <w:rPr>
          <w:lang w:val="es-ES"/>
        </w:rPr>
        <w:fldChar w:fldCharType="separate"/>
      </w:r>
      <w:r w:rsidR="00DC3C8F">
        <w:rPr>
          <w:lang w:val="es-ES"/>
        </w:rPr>
        <w:t>Documento de Arquitectura de Software</w:t>
      </w:r>
      <w:r w:rsidRPr="00D35C5A">
        <w:rPr>
          <w:lang w:val="es-ES"/>
        </w:rPr>
        <w:fldChar w:fldCharType="end"/>
      </w:r>
      <w:r w:rsidR="00241A93">
        <w:rPr>
          <w:lang w:val="es-ES"/>
        </w:rPr>
        <w:t xml:space="preserve"> “Cuaderno”</w:t>
      </w:r>
    </w:p>
    <w:p w:rsidR="00985091" w:rsidRPr="00985091" w:rsidRDefault="00985091" w:rsidP="00985091">
      <w:pPr>
        <w:rPr>
          <w:lang w:val="es-ES"/>
        </w:rPr>
      </w:pPr>
    </w:p>
    <w:p w:rsidR="00120AA8" w:rsidRPr="00FB1677" w:rsidRDefault="00120AA8" w:rsidP="00FB1677">
      <w:pPr>
        <w:pStyle w:val="Ttulo1"/>
        <w:spacing w:line="360" w:lineRule="auto"/>
        <w:jc w:val="both"/>
        <w:rPr>
          <w:rFonts w:cs="Arial"/>
          <w:szCs w:val="24"/>
          <w:lang w:val="es-ES"/>
        </w:rPr>
      </w:pPr>
      <w:bookmarkStart w:id="0" w:name="_Toc456598586"/>
      <w:bookmarkStart w:id="1" w:name="_Toc190334692"/>
      <w:bookmarkStart w:id="2" w:name="_Toc529914042"/>
      <w:r w:rsidRPr="00FB1677">
        <w:rPr>
          <w:rFonts w:cs="Arial"/>
          <w:szCs w:val="24"/>
          <w:lang w:val="es-ES"/>
        </w:rPr>
        <w:t>Introduc</w:t>
      </w:r>
      <w:bookmarkEnd w:id="0"/>
      <w:r w:rsidR="00E505D4" w:rsidRPr="00FB1677">
        <w:rPr>
          <w:rFonts w:cs="Arial"/>
          <w:szCs w:val="24"/>
          <w:lang w:val="es-ES"/>
        </w:rPr>
        <w:t>ción</w:t>
      </w:r>
      <w:bookmarkEnd w:id="1"/>
      <w:bookmarkEnd w:id="2"/>
    </w:p>
    <w:p w:rsidR="006C70A6" w:rsidRPr="00FB1677" w:rsidRDefault="006C70A6" w:rsidP="00FB1677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985091" w:rsidRPr="00FB1677" w:rsidRDefault="00120AA8" w:rsidP="00FB1677">
      <w:pPr>
        <w:pStyle w:val="Ttulo2"/>
        <w:spacing w:line="360" w:lineRule="auto"/>
        <w:jc w:val="both"/>
        <w:rPr>
          <w:rFonts w:cs="Arial"/>
          <w:sz w:val="24"/>
          <w:szCs w:val="24"/>
          <w:lang w:val="es-ES"/>
        </w:rPr>
      </w:pPr>
      <w:bookmarkStart w:id="3" w:name="_Toc456598587"/>
      <w:bookmarkStart w:id="4" w:name="_Toc190334693"/>
      <w:bookmarkStart w:id="5" w:name="_Toc529914043"/>
      <w:r w:rsidRPr="00FB1677">
        <w:rPr>
          <w:rFonts w:cs="Arial"/>
          <w:sz w:val="24"/>
          <w:szCs w:val="24"/>
          <w:lang w:val="es-ES"/>
        </w:rPr>
        <w:t>P</w:t>
      </w:r>
      <w:bookmarkEnd w:id="3"/>
      <w:r w:rsidR="006C70A6" w:rsidRPr="00FB1677">
        <w:rPr>
          <w:rFonts w:cs="Arial"/>
          <w:sz w:val="24"/>
          <w:szCs w:val="24"/>
          <w:lang w:val="es-ES"/>
        </w:rPr>
        <w:t>ropósito</w:t>
      </w:r>
      <w:bookmarkStart w:id="6" w:name="_Toc456598588"/>
      <w:bookmarkEnd w:id="4"/>
      <w:bookmarkEnd w:id="5"/>
    </w:p>
    <w:p w:rsidR="001C3290" w:rsidRPr="00FB1677" w:rsidRDefault="001C3290" w:rsidP="00FB1677">
      <w:pPr>
        <w:spacing w:line="360" w:lineRule="auto"/>
        <w:ind w:left="720"/>
        <w:jc w:val="both"/>
        <w:rPr>
          <w:rFonts w:ascii="Arial" w:hAnsi="Arial" w:cs="Arial"/>
          <w:sz w:val="24"/>
          <w:szCs w:val="24"/>
          <w:lang w:val="es-ES"/>
        </w:rPr>
      </w:pPr>
      <w:r w:rsidRPr="00FB1677">
        <w:rPr>
          <w:rFonts w:ascii="Arial" w:hAnsi="Arial" w:cs="Arial"/>
          <w:sz w:val="24"/>
          <w:szCs w:val="24"/>
          <w:lang w:val="es-ES"/>
        </w:rPr>
        <w:t xml:space="preserve">El </w:t>
      </w:r>
      <w:r w:rsidR="00760466" w:rsidRPr="00FB1677">
        <w:rPr>
          <w:rFonts w:ascii="Arial" w:hAnsi="Arial" w:cs="Arial"/>
          <w:sz w:val="24"/>
          <w:szCs w:val="24"/>
          <w:lang w:val="es-ES"/>
        </w:rPr>
        <w:t>presente</w:t>
      </w:r>
      <w:r w:rsidRPr="00FB1677">
        <w:rPr>
          <w:rFonts w:ascii="Arial" w:hAnsi="Arial" w:cs="Arial"/>
          <w:sz w:val="24"/>
          <w:szCs w:val="24"/>
          <w:lang w:val="es-ES"/>
        </w:rPr>
        <w:t xml:space="preserve"> documento provee una </w:t>
      </w:r>
      <w:r w:rsidR="00910E8C" w:rsidRPr="00FB1677">
        <w:rPr>
          <w:rFonts w:ascii="Arial" w:hAnsi="Arial" w:cs="Arial"/>
          <w:sz w:val="24"/>
          <w:szCs w:val="24"/>
          <w:lang w:val="es-ES"/>
        </w:rPr>
        <w:t>visión</w:t>
      </w:r>
      <w:r w:rsidRPr="00FB1677">
        <w:rPr>
          <w:rFonts w:ascii="Arial" w:hAnsi="Arial" w:cs="Arial"/>
          <w:sz w:val="24"/>
          <w:szCs w:val="24"/>
          <w:lang w:val="es-ES"/>
        </w:rPr>
        <w:t xml:space="preserve"> inicial </w:t>
      </w:r>
      <w:r w:rsidR="00F2798D" w:rsidRPr="00FB1677">
        <w:rPr>
          <w:rFonts w:ascii="Arial" w:hAnsi="Arial" w:cs="Arial"/>
          <w:sz w:val="24"/>
          <w:szCs w:val="24"/>
          <w:lang w:val="es-ES"/>
        </w:rPr>
        <w:t>para la arquitectura de</w:t>
      </w:r>
      <w:r w:rsidRPr="00FB1677">
        <w:rPr>
          <w:rFonts w:ascii="Arial" w:hAnsi="Arial" w:cs="Arial"/>
          <w:sz w:val="24"/>
          <w:szCs w:val="24"/>
          <w:lang w:val="es-ES"/>
        </w:rPr>
        <w:t xml:space="preserve"> </w:t>
      </w:r>
      <w:r w:rsidR="00013A8E" w:rsidRPr="00FB1677">
        <w:rPr>
          <w:rFonts w:ascii="Arial" w:hAnsi="Arial" w:cs="Arial"/>
          <w:sz w:val="24"/>
          <w:szCs w:val="24"/>
          <w:lang w:val="es-ES"/>
        </w:rPr>
        <w:t xml:space="preserve">la aplicación </w:t>
      </w:r>
      <w:r w:rsidR="007417EC" w:rsidRPr="00FB1677">
        <w:rPr>
          <w:rFonts w:ascii="Arial" w:hAnsi="Arial" w:cs="Arial"/>
          <w:sz w:val="24"/>
          <w:szCs w:val="24"/>
          <w:lang w:val="es-ES"/>
        </w:rPr>
        <w:t>“</w:t>
      </w:r>
      <w:r w:rsidR="00013A8E" w:rsidRPr="00FB1677">
        <w:rPr>
          <w:rFonts w:ascii="Arial" w:hAnsi="Arial" w:cs="Arial"/>
          <w:sz w:val="24"/>
          <w:szCs w:val="24"/>
          <w:lang w:val="es-ES"/>
        </w:rPr>
        <w:t>Cuaderno</w:t>
      </w:r>
      <w:r w:rsidR="007417EC" w:rsidRPr="00FB1677">
        <w:rPr>
          <w:rFonts w:ascii="Arial" w:hAnsi="Arial" w:cs="Arial"/>
          <w:sz w:val="24"/>
          <w:szCs w:val="24"/>
          <w:lang w:val="es-ES"/>
        </w:rPr>
        <w:t>”</w:t>
      </w:r>
      <w:r w:rsidR="00F2798D" w:rsidRPr="00FB1677">
        <w:rPr>
          <w:rFonts w:ascii="Arial" w:hAnsi="Arial" w:cs="Arial"/>
          <w:sz w:val="24"/>
          <w:szCs w:val="24"/>
          <w:lang w:val="es-ES"/>
        </w:rPr>
        <w:t xml:space="preserve"> en el</w:t>
      </w:r>
      <w:r w:rsidR="00013A8E" w:rsidRPr="00FB1677">
        <w:rPr>
          <w:rFonts w:ascii="Arial" w:hAnsi="Arial" w:cs="Arial"/>
          <w:sz w:val="24"/>
          <w:szCs w:val="24"/>
          <w:lang w:val="es-ES"/>
        </w:rPr>
        <w:t xml:space="preserve"> sistema </w:t>
      </w:r>
      <w:r w:rsidRPr="00FB1677">
        <w:rPr>
          <w:rFonts w:ascii="Arial" w:hAnsi="Arial" w:cs="Arial"/>
          <w:sz w:val="24"/>
          <w:szCs w:val="24"/>
          <w:lang w:val="es-ES"/>
        </w:rPr>
        <w:t xml:space="preserve">@USB, a través de la utilización de </w:t>
      </w:r>
      <w:r w:rsidR="009B121F" w:rsidRPr="00FB1677">
        <w:rPr>
          <w:rFonts w:ascii="Arial" w:hAnsi="Arial" w:cs="Arial"/>
          <w:sz w:val="24"/>
          <w:szCs w:val="24"/>
          <w:lang w:val="es-ES"/>
        </w:rPr>
        <w:t>las 4+1</w:t>
      </w:r>
      <w:r w:rsidR="00C95DD3" w:rsidRPr="00FB1677">
        <w:rPr>
          <w:rFonts w:ascii="Arial" w:hAnsi="Arial" w:cs="Arial"/>
          <w:sz w:val="24"/>
          <w:szCs w:val="24"/>
          <w:lang w:val="es-ES"/>
        </w:rPr>
        <w:t xml:space="preserve"> vistas de RUP</w:t>
      </w:r>
      <w:r w:rsidRPr="00FB1677">
        <w:rPr>
          <w:rFonts w:ascii="Arial" w:hAnsi="Arial" w:cs="Arial"/>
          <w:sz w:val="24"/>
          <w:szCs w:val="24"/>
          <w:lang w:val="es-ES"/>
        </w:rPr>
        <w:t>.  De esta manera, se busca capturar y asentar las decisiones importantes que se</w:t>
      </w:r>
      <w:r w:rsidR="00745ADD" w:rsidRPr="00FB1677">
        <w:rPr>
          <w:rFonts w:ascii="Arial" w:hAnsi="Arial" w:cs="Arial"/>
          <w:sz w:val="24"/>
          <w:szCs w:val="24"/>
          <w:lang w:val="es-ES"/>
        </w:rPr>
        <w:t>rán tomadas en</w:t>
      </w:r>
      <w:r w:rsidRPr="00FB1677">
        <w:rPr>
          <w:rFonts w:ascii="Arial" w:hAnsi="Arial" w:cs="Arial"/>
          <w:sz w:val="24"/>
          <w:szCs w:val="24"/>
          <w:lang w:val="es-ES"/>
        </w:rPr>
        <w:t xml:space="preserve"> el desarrollo </w:t>
      </w:r>
      <w:r w:rsidR="00013A8E" w:rsidRPr="00FB1677">
        <w:rPr>
          <w:rFonts w:ascii="Arial" w:hAnsi="Arial" w:cs="Arial"/>
          <w:sz w:val="24"/>
          <w:szCs w:val="24"/>
          <w:lang w:val="es-ES"/>
        </w:rPr>
        <w:t>de la aplicación</w:t>
      </w:r>
      <w:r w:rsidRPr="00FB1677">
        <w:rPr>
          <w:rFonts w:ascii="Arial" w:hAnsi="Arial" w:cs="Arial"/>
          <w:sz w:val="24"/>
          <w:szCs w:val="24"/>
          <w:lang w:val="es-ES"/>
        </w:rPr>
        <w:t>.</w:t>
      </w:r>
    </w:p>
    <w:p w:rsidR="00705165" w:rsidRPr="00FB1677" w:rsidRDefault="00705165" w:rsidP="00FB1677">
      <w:pPr>
        <w:spacing w:line="360" w:lineRule="auto"/>
        <w:ind w:left="720"/>
        <w:jc w:val="both"/>
        <w:rPr>
          <w:rFonts w:ascii="Arial" w:hAnsi="Arial" w:cs="Arial"/>
          <w:sz w:val="24"/>
          <w:szCs w:val="24"/>
          <w:lang w:val="es-ES"/>
        </w:rPr>
      </w:pPr>
    </w:p>
    <w:p w:rsidR="00985091" w:rsidRPr="00FB1677" w:rsidRDefault="00705165" w:rsidP="00FB1677">
      <w:pPr>
        <w:pStyle w:val="Ttulo2"/>
        <w:spacing w:line="360" w:lineRule="auto"/>
        <w:jc w:val="both"/>
        <w:rPr>
          <w:rFonts w:cs="Arial"/>
          <w:sz w:val="24"/>
          <w:szCs w:val="24"/>
          <w:lang w:val="es-ES"/>
        </w:rPr>
      </w:pPr>
      <w:bookmarkStart w:id="7" w:name="_Toc190334694"/>
      <w:bookmarkStart w:id="8" w:name="_Toc529914044"/>
      <w:bookmarkEnd w:id="6"/>
      <w:r w:rsidRPr="00FB1677">
        <w:rPr>
          <w:rFonts w:cs="Arial"/>
          <w:sz w:val="24"/>
          <w:szCs w:val="24"/>
          <w:lang w:val="es-ES"/>
        </w:rPr>
        <w:t>Alcance</w:t>
      </w:r>
      <w:bookmarkEnd w:id="7"/>
      <w:bookmarkEnd w:id="8"/>
    </w:p>
    <w:p w:rsidR="00393ED1" w:rsidRPr="00FB1677" w:rsidRDefault="00EA0F59" w:rsidP="00FB1677">
      <w:pPr>
        <w:spacing w:line="360" w:lineRule="auto"/>
        <w:ind w:left="720"/>
        <w:jc w:val="both"/>
        <w:rPr>
          <w:rFonts w:ascii="Arial" w:hAnsi="Arial" w:cs="Arial"/>
          <w:sz w:val="24"/>
          <w:szCs w:val="24"/>
          <w:lang w:val="es-ES"/>
        </w:rPr>
      </w:pPr>
      <w:r w:rsidRPr="00FB1677">
        <w:rPr>
          <w:rFonts w:ascii="Arial" w:hAnsi="Arial" w:cs="Arial"/>
          <w:sz w:val="24"/>
          <w:szCs w:val="24"/>
          <w:lang w:val="es-ES"/>
        </w:rPr>
        <w:t>Se muestra</w:t>
      </w:r>
      <w:r w:rsidR="00C2591E" w:rsidRPr="00FB1677">
        <w:rPr>
          <w:rFonts w:ascii="Arial" w:hAnsi="Arial" w:cs="Arial"/>
          <w:sz w:val="24"/>
          <w:szCs w:val="24"/>
          <w:lang w:val="es-ES"/>
        </w:rPr>
        <w:t xml:space="preserve"> a alto nivel</w:t>
      </w:r>
      <w:r w:rsidRPr="00FB1677">
        <w:rPr>
          <w:rFonts w:ascii="Arial" w:hAnsi="Arial" w:cs="Arial"/>
          <w:sz w:val="24"/>
          <w:szCs w:val="24"/>
          <w:lang w:val="es-ES"/>
        </w:rPr>
        <w:t xml:space="preserve"> el diseño de la arquitectura por vistas de la aplicación</w:t>
      </w:r>
      <w:r w:rsidR="00293AEE" w:rsidRPr="00FB1677">
        <w:rPr>
          <w:rFonts w:ascii="Arial" w:hAnsi="Arial" w:cs="Arial"/>
          <w:sz w:val="24"/>
          <w:szCs w:val="24"/>
          <w:lang w:val="es-ES"/>
        </w:rPr>
        <w:t xml:space="preserve">. </w:t>
      </w:r>
      <w:r w:rsidR="00AD04C8" w:rsidRPr="00FB1677">
        <w:rPr>
          <w:rFonts w:ascii="Arial" w:hAnsi="Arial" w:cs="Arial"/>
          <w:sz w:val="24"/>
          <w:szCs w:val="24"/>
          <w:lang w:val="es-ES"/>
        </w:rPr>
        <w:t>En cada una, se presentan los diagramas correspondientes, a saber: modelo conceptual, diagrama de clases, casos de uso, diagramas de interacción, entre otros</w:t>
      </w:r>
      <w:r w:rsidR="00293AEE" w:rsidRPr="00FB1677">
        <w:rPr>
          <w:rFonts w:ascii="Arial" w:hAnsi="Arial" w:cs="Arial"/>
          <w:sz w:val="24"/>
          <w:szCs w:val="24"/>
          <w:lang w:val="es-ES"/>
        </w:rPr>
        <w:t>.</w:t>
      </w:r>
    </w:p>
    <w:p w:rsidR="00293AEE" w:rsidRPr="00FB1677" w:rsidRDefault="00293AEE" w:rsidP="00FB1677">
      <w:pPr>
        <w:spacing w:line="360" w:lineRule="auto"/>
        <w:ind w:left="720"/>
        <w:jc w:val="both"/>
        <w:rPr>
          <w:rFonts w:ascii="Arial" w:hAnsi="Arial" w:cs="Arial"/>
          <w:sz w:val="24"/>
          <w:szCs w:val="24"/>
          <w:lang w:val="es-ES"/>
        </w:rPr>
      </w:pPr>
    </w:p>
    <w:p w:rsidR="002E0FF8" w:rsidRPr="00D35C5A" w:rsidRDefault="002E0FF8" w:rsidP="00FA489E">
      <w:pPr>
        <w:pStyle w:val="Textoindependiente"/>
        <w:rPr>
          <w:lang w:val="es-ES"/>
        </w:rPr>
      </w:pPr>
    </w:p>
    <w:p w:rsidR="00CF38F0" w:rsidRDefault="00332EE0" w:rsidP="00CF38F0">
      <w:pPr>
        <w:pStyle w:val="Ttulo1"/>
        <w:rPr>
          <w:lang w:val="es-ES"/>
        </w:rPr>
      </w:pPr>
      <w:bookmarkStart w:id="9" w:name="_Toc190334721"/>
      <w:r>
        <w:rPr>
          <w:lang w:val="es-ES"/>
        </w:rPr>
        <w:br w:type="page"/>
      </w:r>
      <w:bookmarkStart w:id="10" w:name="_Toc529914045"/>
      <w:r w:rsidR="00B509BC" w:rsidRPr="00D35C5A">
        <w:rPr>
          <w:lang w:val="es-ES"/>
        </w:rPr>
        <w:lastRenderedPageBreak/>
        <w:t>Representació</w:t>
      </w:r>
      <w:r w:rsidR="00120AA8" w:rsidRPr="00D35C5A">
        <w:rPr>
          <w:lang w:val="es-ES"/>
        </w:rPr>
        <w:t xml:space="preserve">n </w:t>
      </w:r>
      <w:r w:rsidR="00B509BC" w:rsidRPr="00D35C5A">
        <w:rPr>
          <w:lang w:val="es-ES"/>
        </w:rPr>
        <w:t>Arquitectura</w:t>
      </w:r>
      <w:r w:rsidR="000D35A8" w:rsidRPr="00D35C5A">
        <w:rPr>
          <w:lang w:val="es-ES"/>
        </w:rPr>
        <w:t>l</w:t>
      </w:r>
      <w:bookmarkStart w:id="11" w:name="_Toc190334723"/>
      <w:bookmarkEnd w:id="9"/>
      <w:bookmarkEnd w:id="10"/>
    </w:p>
    <w:p w:rsidR="00CF38F0" w:rsidRDefault="006E53C1" w:rsidP="00CF38F0">
      <w:pPr>
        <w:pStyle w:val="Ttulo2"/>
        <w:rPr>
          <w:rFonts w:cs="Arial"/>
          <w:sz w:val="24"/>
          <w:szCs w:val="24"/>
          <w:lang w:val="es-ES"/>
        </w:rPr>
      </w:pPr>
      <w:bookmarkStart w:id="12" w:name="_Toc529914046"/>
      <w:r w:rsidRPr="00FB1677">
        <w:rPr>
          <w:rFonts w:cs="Arial"/>
          <w:sz w:val="24"/>
          <w:szCs w:val="24"/>
          <w:lang w:val="es-ES"/>
        </w:rPr>
        <w:t>Vista de Casos de Uso</w:t>
      </w:r>
      <w:bookmarkEnd w:id="11"/>
      <w:bookmarkEnd w:id="12"/>
    </w:p>
    <w:p w:rsidR="00FB1677" w:rsidRPr="00FB1677" w:rsidRDefault="00FB1677" w:rsidP="00FB1677">
      <w:pPr>
        <w:rPr>
          <w:lang w:val="es-ES"/>
        </w:rPr>
      </w:pPr>
    </w:p>
    <w:p w:rsidR="00FB1677" w:rsidRDefault="00FB1677" w:rsidP="00FB1677">
      <w:pPr>
        <w:jc w:val="both"/>
        <w:rPr>
          <w:rFonts w:ascii="Arial" w:hAnsi="Arial" w:cs="Arial"/>
          <w:sz w:val="24"/>
          <w:szCs w:val="24"/>
        </w:rPr>
      </w:pPr>
      <w:r w:rsidRPr="00FB1677">
        <w:rPr>
          <w:rFonts w:ascii="Arial" w:hAnsi="Arial" w:cs="Arial"/>
          <w:sz w:val="24"/>
          <w:szCs w:val="24"/>
        </w:rPr>
        <w:t>Un diagrama de casos de uso representa las interacciones entre el sistema y los sistemas externos y los usuarios. En otras palabras, describe gráficamente quién utiliza el sistema y la forma en que los usuarios esperan interaccionar con el sistema.</w:t>
      </w:r>
    </w:p>
    <w:p w:rsidR="00FB1677" w:rsidRDefault="00FB1677" w:rsidP="00FB16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s-MX" w:eastAsia="es-MX"/>
        </w:rPr>
        <w:drawing>
          <wp:inline distT="0" distB="0" distL="0" distR="0">
            <wp:extent cx="5943600" cy="50292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a1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677" w:rsidRPr="00FB1677" w:rsidRDefault="00FB1677" w:rsidP="00FB1677">
      <w:pPr>
        <w:rPr>
          <w:rFonts w:ascii="Arial" w:hAnsi="Arial" w:cs="Arial"/>
          <w:sz w:val="24"/>
          <w:szCs w:val="24"/>
          <w:lang w:val="es-ES"/>
        </w:rPr>
      </w:pPr>
    </w:p>
    <w:p w:rsidR="00CF38F0" w:rsidRDefault="00CF38F0" w:rsidP="007745D3">
      <w:pPr>
        <w:pStyle w:val="Ttulo2"/>
        <w:numPr>
          <w:ilvl w:val="0"/>
          <w:numId w:val="0"/>
        </w:numPr>
        <w:rPr>
          <w:rFonts w:cs="Arial"/>
          <w:sz w:val="24"/>
          <w:szCs w:val="24"/>
          <w:lang w:val="es-ES"/>
        </w:rPr>
      </w:pPr>
    </w:p>
    <w:p w:rsidR="007745D3" w:rsidRDefault="007745D3" w:rsidP="007745D3">
      <w:pPr>
        <w:rPr>
          <w:lang w:val="es-ES"/>
        </w:rPr>
      </w:pPr>
    </w:p>
    <w:p w:rsidR="007745D3" w:rsidRDefault="007745D3" w:rsidP="007745D3">
      <w:pPr>
        <w:rPr>
          <w:lang w:val="es-ES"/>
        </w:rPr>
      </w:pPr>
    </w:p>
    <w:p w:rsidR="007745D3" w:rsidRDefault="007745D3" w:rsidP="007745D3">
      <w:pPr>
        <w:rPr>
          <w:lang w:val="es-ES"/>
        </w:rPr>
      </w:pPr>
    </w:p>
    <w:p w:rsidR="007745D3" w:rsidRDefault="007745D3" w:rsidP="007745D3">
      <w:pPr>
        <w:rPr>
          <w:lang w:val="es-ES"/>
        </w:rPr>
      </w:pPr>
    </w:p>
    <w:p w:rsidR="007745D3" w:rsidRDefault="007745D3" w:rsidP="007745D3">
      <w:pPr>
        <w:rPr>
          <w:lang w:val="es-ES"/>
        </w:rPr>
      </w:pPr>
    </w:p>
    <w:p w:rsidR="007745D3" w:rsidRPr="007745D3" w:rsidRDefault="007745D3" w:rsidP="007745D3">
      <w:pPr>
        <w:rPr>
          <w:lang w:val="es-ES"/>
        </w:rPr>
      </w:pPr>
    </w:p>
    <w:p w:rsidR="00FB1677" w:rsidRPr="00FB1677" w:rsidRDefault="00FB1677" w:rsidP="00FB1677">
      <w:pPr>
        <w:rPr>
          <w:lang w:val="es-ES"/>
        </w:rPr>
      </w:pPr>
    </w:p>
    <w:p w:rsidR="00FB1677" w:rsidRDefault="0082338D" w:rsidP="00CF38F0">
      <w:pPr>
        <w:pStyle w:val="Ttulo2"/>
        <w:rPr>
          <w:rFonts w:cs="Arial"/>
          <w:sz w:val="24"/>
          <w:szCs w:val="24"/>
          <w:lang w:val="es-ES"/>
        </w:rPr>
      </w:pPr>
      <w:bookmarkStart w:id="13" w:name="_Toc529914049"/>
      <w:r w:rsidRPr="00FB1677">
        <w:rPr>
          <w:rFonts w:cs="Arial"/>
          <w:sz w:val="24"/>
          <w:szCs w:val="24"/>
          <w:lang w:val="es-ES"/>
        </w:rPr>
        <w:lastRenderedPageBreak/>
        <w:t xml:space="preserve">Vista de </w:t>
      </w:r>
      <w:r w:rsidR="00FB1677">
        <w:rPr>
          <w:rFonts w:cs="Arial"/>
          <w:sz w:val="24"/>
          <w:szCs w:val="24"/>
          <w:lang w:val="es-ES"/>
        </w:rPr>
        <w:t>Desarrollo</w:t>
      </w:r>
    </w:p>
    <w:p w:rsidR="007745D3" w:rsidRPr="001C2E7E" w:rsidRDefault="001C2E7E" w:rsidP="007745D3">
      <w:pPr>
        <w:rPr>
          <w:rFonts w:ascii="Arial" w:hAnsi="Arial" w:cs="Arial"/>
          <w:i/>
          <w:sz w:val="24"/>
          <w:lang w:val="es-ES"/>
        </w:rPr>
      </w:pPr>
      <w:r w:rsidRPr="001C2E7E">
        <w:rPr>
          <w:rStyle w:val="st"/>
          <w:rFonts w:ascii="Arial" w:hAnsi="Arial" w:cs="Arial"/>
          <w:i/>
          <w:sz w:val="24"/>
        </w:rPr>
        <w:t xml:space="preserve">La </w:t>
      </w:r>
      <w:r w:rsidRPr="001C2E7E">
        <w:rPr>
          <w:rStyle w:val="nfasis"/>
          <w:rFonts w:ascii="Arial" w:hAnsi="Arial" w:cs="Arial"/>
          <w:i w:val="0"/>
          <w:sz w:val="24"/>
        </w:rPr>
        <w:t>vista de desarrollo</w:t>
      </w:r>
      <w:r w:rsidRPr="001C2E7E">
        <w:rPr>
          <w:rStyle w:val="st"/>
          <w:rFonts w:ascii="Arial" w:hAnsi="Arial" w:cs="Arial"/>
          <w:sz w:val="24"/>
        </w:rPr>
        <w:t xml:space="preserve"> representa la organización de los módulos de software en el entorno de desarrollo.</w:t>
      </w:r>
    </w:p>
    <w:p w:rsidR="007745D3" w:rsidRDefault="007745D3" w:rsidP="007745D3">
      <w:pPr>
        <w:rPr>
          <w:lang w:val="es-ES"/>
        </w:rPr>
      </w:pPr>
    </w:p>
    <w:p w:rsidR="007745D3" w:rsidRDefault="007745D3" w:rsidP="007745D3">
      <w:pPr>
        <w:rPr>
          <w:lang w:val="es-ES"/>
        </w:rPr>
      </w:pPr>
    </w:p>
    <w:p w:rsidR="007745D3" w:rsidRDefault="007745D3" w:rsidP="007745D3">
      <w:pPr>
        <w:rPr>
          <w:lang w:val="es-ES"/>
        </w:rPr>
      </w:pPr>
    </w:p>
    <w:p w:rsidR="007745D3" w:rsidRDefault="007745D3" w:rsidP="007745D3">
      <w:pPr>
        <w:rPr>
          <w:lang w:val="es-ES"/>
        </w:rPr>
      </w:pPr>
      <w:r>
        <w:rPr>
          <w:rFonts w:cs="Arial"/>
          <w:noProof/>
          <w:sz w:val="24"/>
          <w:szCs w:val="24"/>
          <w:lang w:val="es-MX" w:eastAsia="es-MX"/>
        </w:rPr>
        <w:drawing>
          <wp:inline distT="0" distB="0" distL="0" distR="0" wp14:anchorId="1EB815D3" wp14:editId="172A08C9">
            <wp:extent cx="3225555" cy="3377184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esarroll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9766" cy="3381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5D3" w:rsidRPr="007745D3" w:rsidRDefault="007745D3" w:rsidP="007745D3">
      <w:pPr>
        <w:rPr>
          <w:lang w:val="es-ES"/>
        </w:rPr>
      </w:pPr>
    </w:p>
    <w:p w:rsidR="007745D3" w:rsidRPr="007745D3" w:rsidRDefault="007745D3" w:rsidP="007745D3">
      <w:pPr>
        <w:rPr>
          <w:lang w:val="es-ES"/>
        </w:rPr>
      </w:pPr>
    </w:p>
    <w:p w:rsidR="00CF38F0" w:rsidRDefault="00FB1677" w:rsidP="00CF38F0">
      <w:pPr>
        <w:pStyle w:val="Ttulo2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 xml:space="preserve">Vista de </w:t>
      </w:r>
      <w:bookmarkEnd w:id="13"/>
      <w:r>
        <w:rPr>
          <w:rFonts w:cs="Arial"/>
          <w:sz w:val="24"/>
          <w:szCs w:val="24"/>
          <w:lang w:val="es-ES"/>
        </w:rPr>
        <w:t>diccionario de datos</w:t>
      </w:r>
    </w:p>
    <w:p w:rsidR="007745D3" w:rsidRPr="00FB1677" w:rsidRDefault="007745D3" w:rsidP="007745D3">
      <w:pPr>
        <w:spacing w:line="276" w:lineRule="auto"/>
        <w:jc w:val="both"/>
        <w:rPr>
          <w:rFonts w:ascii="Arial" w:hAnsi="Arial" w:cs="Arial"/>
          <w:sz w:val="24"/>
          <w:lang w:val="es-ES"/>
        </w:rPr>
      </w:pPr>
      <w:r w:rsidRPr="00FB1677">
        <w:rPr>
          <w:rStyle w:val="ilfuvd"/>
          <w:rFonts w:ascii="Arial" w:hAnsi="Arial" w:cs="Arial"/>
          <w:sz w:val="24"/>
        </w:rPr>
        <w:t xml:space="preserve">En un </w:t>
      </w:r>
      <w:r w:rsidRPr="00FB1677">
        <w:rPr>
          <w:rStyle w:val="ilfuvd"/>
          <w:rFonts w:ascii="Arial" w:hAnsi="Arial" w:cs="Arial"/>
          <w:bCs/>
          <w:sz w:val="24"/>
        </w:rPr>
        <w:t>diccionario de datos</w:t>
      </w:r>
      <w:r w:rsidRPr="00FB1677">
        <w:rPr>
          <w:rStyle w:val="ilfuvd"/>
          <w:rFonts w:ascii="Arial" w:hAnsi="Arial" w:cs="Arial"/>
          <w:sz w:val="24"/>
        </w:rPr>
        <w:t xml:space="preserve"> se encuentra la lista de todos los elementos que forman parte del flujo de </w:t>
      </w:r>
      <w:r w:rsidRPr="00FB1677">
        <w:rPr>
          <w:rStyle w:val="ilfuvd"/>
          <w:rFonts w:ascii="Arial" w:hAnsi="Arial" w:cs="Arial"/>
          <w:bCs/>
          <w:sz w:val="24"/>
        </w:rPr>
        <w:t>datos</w:t>
      </w:r>
      <w:r w:rsidR="001C2E7E">
        <w:rPr>
          <w:rStyle w:val="ilfuvd"/>
          <w:rFonts w:ascii="Arial" w:hAnsi="Arial" w:cs="Arial"/>
          <w:sz w:val="24"/>
        </w:rPr>
        <w:t xml:space="preserve"> en todo el sistema.</w:t>
      </w:r>
    </w:p>
    <w:p w:rsidR="007745D3" w:rsidRPr="007745D3" w:rsidRDefault="007745D3" w:rsidP="007745D3">
      <w:pPr>
        <w:rPr>
          <w:lang w:val="es-ES"/>
        </w:rPr>
      </w:pPr>
    </w:p>
    <w:p w:rsidR="00FB1677" w:rsidRPr="00FB1677" w:rsidRDefault="00FB1677" w:rsidP="00FB1677">
      <w:pPr>
        <w:rPr>
          <w:lang w:val="es-ES"/>
        </w:rPr>
      </w:pPr>
      <w:r>
        <w:rPr>
          <w:noProof/>
          <w:lang w:val="es-MX" w:eastAsia="es-MX"/>
        </w:rPr>
        <w:drawing>
          <wp:inline distT="0" distB="0" distL="0" distR="0" wp14:anchorId="1DD000E7" wp14:editId="3B9B7F20">
            <wp:extent cx="4389120" cy="2274277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6495" t="11857" r="4130" b="5766"/>
                    <a:stretch/>
                  </pic:blipFill>
                  <pic:spPr bwMode="auto">
                    <a:xfrm>
                      <a:off x="0" y="0"/>
                      <a:ext cx="4391857" cy="2275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B1677" w:rsidRDefault="00FB1677" w:rsidP="00FB1677">
      <w:pPr>
        <w:pStyle w:val="Ttulo2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lastRenderedPageBreak/>
        <w:t>Vista de despliegue</w:t>
      </w:r>
    </w:p>
    <w:p w:rsidR="007745D3" w:rsidRPr="007745D3" w:rsidRDefault="007745D3" w:rsidP="003C6066">
      <w:pPr>
        <w:jc w:val="both"/>
        <w:rPr>
          <w:rFonts w:ascii="Arial" w:hAnsi="Arial" w:cs="Arial"/>
          <w:sz w:val="24"/>
          <w:lang w:val="es-ES"/>
        </w:rPr>
      </w:pPr>
      <w:r w:rsidRPr="007745D3">
        <w:rPr>
          <w:rStyle w:val="ilfuvd"/>
          <w:rFonts w:ascii="Arial" w:hAnsi="Arial" w:cs="Arial"/>
          <w:bCs/>
          <w:sz w:val="24"/>
        </w:rPr>
        <w:t>Diagrama de Despliegue</w:t>
      </w:r>
      <w:r w:rsidRPr="007745D3">
        <w:rPr>
          <w:rStyle w:val="ilfuvd"/>
          <w:rFonts w:ascii="Arial" w:hAnsi="Arial" w:cs="Arial"/>
          <w:sz w:val="24"/>
        </w:rPr>
        <w:t xml:space="preserve"> UML 2. Un </w:t>
      </w:r>
      <w:r w:rsidRPr="007745D3">
        <w:rPr>
          <w:rStyle w:val="ilfuvd"/>
          <w:rFonts w:ascii="Arial" w:hAnsi="Arial" w:cs="Arial"/>
          <w:bCs/>
          <w:sz w:val="24"/>
        </w:rPr>
        <w:t>Diagrama de Despliegue</w:t>
      </w:r>
      <w:r w:rsidRPr="007745D3">
        <w:rPr>
          <w:rStyle w:val="ilfuvd"/>
          <w:rFonts w:ascii="Arial" w:hAnsi="Arial" w:cs="Arial"/>
          <w:sz w:val="24"/>
        </w:rPr>
        <w:t xml:space="preserve"> modela la arquitectura en tiempo de ejecución de un sistema</w:t>
      </w:r>
    </w:p>
    <w:p w:rsidR="007745D3" w:rsidRDefault="007745D3" w:rsidP="007745D3">
      <w:pPr>
        <w:rPr>
          <w:lang w:val="es-ES"/>
        </w:rPr>
      </w:pPr>
      <w:r>
        <w:rPr>
          <w:noProof/>
          <w:lang w:val="es-MX" w:eastAsia="es-MX"/>
        </w:rPr>
        <w:drawing>
          <wp:inline distT="0" distB="0" distL="0" distR="0" wp14:anchorId="13895894" wp14:editId="1717EA54">
            <wp:extent cx="3903940" cy="3413760"/>
            <wp:effectExtent l="0" t="0" r="190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4293" t="24283" r="32012" b="10839"/>
                    <a:stretch/>
                  </pic:blipFill>
                  <pic:spPr bwMode="auto">
                    <a:xfrm>
                      <a:off x="0" y="0"/>
                      <a:ext cx="3921647" cy="34292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2E7E" w:rsidRDefault="001C2E7E" w:rsidP="007745D3">
      <w:pPr>
        <w:rPr>
          <w:lang w:val="es-ES"/>
        </w:rPr>
      </w:pPr>
    </w:p>
    <w:p w:rsidR="001C2E7E" w:rsidRPr="007745D3" w:rsidRDefault="001C2E7E" w:rsidP="007745D3">
      <w:pPr>
        <w:rPr>
          <w:lang w:val="es-ES"/>
        </w:rPr>
      </w:pPr>
    </w:p>
    <w:p w:rsidR="00FB1677" w:rsidRDefault="00FB1677" w:rsidP="00FB1677">
      <w:pPr>
        <w:pStyle w:val="Ttulo2"/>
        <w:rPr>
          <w:sz w:val="24"/>
          <w:lang w:val="es-ES"/>
        </w:rPr>
      </w:pPr>
      <w:r>
        <w:rPr>
          <w:sz w:val="24"/>
          <w:lang w:val="es-ES"/>
        </w:rPr>
        <w:t xml:space="preserve">Vista </w:t>
      </w:r>
      <w:r w:rsidR="007745D3">
        <w:rPr>
          <w:sz w:val="24"/>
          <w:lang w:val="es-ES"/>
        </w:rPr>
        <w:t>Logica</w:t>
      </w:r>
    </w:p>
    <w:p w:rsidR="00FB1677" w:rsidRDefault="00FB1677" w:rsidP="00FB1677">
      <w:pPr>
        <w:rPr>
          <w:lang w:val="es-ES"/>
        </w:rPr>
      </w:pPr>
    </w:p>
    <w:bookmarkStart w:id="14" w:name="_Toc450252128"/>
    <w:p w:rsidR="003C6066" w:rsidRPr="003C6066" w:rsidRDefault="003C6066" w:rsidP="003C6066">
      <w:pPr>
        <w:pStyle w:val="Ttulo4"/>
        <w:numPr>
          <w:ilvl w:val="0"/>
          <w:numId w:val="0"/>
        </w:numPr>
        <w:shd w:val="clear" w:color="auto" w:fill="FFFFFF"/>
        <w:spacing w:before="0" w:after="0"/>
        <w:rPr>
          <w:rFonts w:cs="Arial"/>
          <w:sz w:val="24"/>
          <w:szCs w:val="24"/>
          <w:lang w:val="es-MX" w:eastAsia="es-MX"/>
        </w:rPr>
      </w:pPr>
      <w:r w:rsidRPr="003C6066">
        <w:rPr>
          <w:rFonts w:cs="Arial"/>
          <w:b/>
          <w:bCs/>
          <w:sz w:val="24"/>
          <w:szCs w:val="24"/>
        </w:rPr>
        <w:fldChar w:fldCharType="begin"/>
      </w:r>
      <w:r w:rsidRPr="003C6066">
        <w:rPr>
          <w:rFonts w:cs="Arial"/>
          <w:b/>
          <w:bCs/>
          <w:sz w:val="24"/>
          <w:szCs w:val="24"/>
        </w:rPr>
        <w:instrText xml:space="preserve"> HYPERLINK "https://www.blogger.com/null" </w:instrText>
      </w:r>
      <w:r w:rsidRPr="003C6066">
        <w:rPr>
          <w:rFonts w:cs="Arial"/>
          <w:b/>
          <w:bCs/>
          <w:sz w:val="24"/>
          <w:szCs w:val="24"/>
        </w:rPr>
        <w:fldChar w:fldCharType="separate"/>
      </w:r>
      <w:r w:rsidRPr="003C6066">
        <w:rPr>
          <w:rStyle w:val="Hipervnculo"/>
          <w:rFonts w:cs="Arial"/>
          <w:b/>
          <w:bCs/>
          <w:color w:val="auto"/>
          <w:sz w:val="24"/>
          <w:szCs w:val="24"/>
          <w:lang w:val="es-ES"/>
        </w:rPr>
        <w:t>MVC (MODELO-VISTA-CONTROLADOR)</w:t>
      </w:r>
      <w:r w:rsidRPr="003C6066">
        <w:rPr>
          <w:rFonts w:cs="Arial"/>
          <w:b/>
          <w:bCs/>
          <w:sz w:val="24"/>
          <w:szCs w:val="24"/>
        </w:rPr>
        <w:fldChar w:fldCharType="end"/>
      </w:r>
      <w:bookmarkEnd w:id="14"/>
    </w:p>
    <w:p w:rsidR="003C6066" w:rsidRDefault="003C6066" w:rsidP="003C6066">
      <w:pPr>
        <w:shd w:val="clear" w:color="auto" w:fill="FFFFFF"/>
        <w:spacing w:line="273" w:lineRule="atLeast"/>
        <w:jc w:val="both"/>
        <w:rPr>
          <w:rFonts w:ascii="Arial" w:hAnsi="Arial" w:cs="Arial"/>
          <w:sz w:val="24"/>
          <w:szCs w:val="24"/>
          <w:lang w:val="es-ES"/>
        </w:rPr>
      </w:pPr>
    </w:p>
    <w:p w:rsidR="003C6066" w:rsidRPr="003C6066" w:rsidRDefault="003C6066" w:rsidP="003C6066">
      <w:pPr>
        <w:shd w:val="clear" w:color="auto" w:fill="FFFFFF"/>
        <w:spacing w:line="273" w:lineRule="atLeast"/>
        <w:jc w:val="both"/>
        <w:rPr>
          <w:rFonts w:ascii="Arial" w:hAnsi="Arial" w:cs="Arial"/>
          <w:sz w:val="24"/>
          <w:szCs w:val="24"/>
        </w:rPr>
      </w:pPr>
      <w:r w:rsidRPr="003C6066">
        <w:rPr>
          <w:rFonts w:ascii="Arial" w:hAnsi="Arial" w:cs="Arial"/>
          <w:sz w:val="24"/>
          <w:szCs w:val="24"/>
          <w:lang w:val="es-ES"/>
        </w:rPr>
        <w:t>Denominado también 3 capas, es un patrón de arquitectura de software encargado de separar la lógica de negocio de la interfaz del usuario en tres componentes distintos y es el más utilizado en aplicaciones Web, donde la vista es la página HTML y el código que provee de datos dinámicos a la página, el modelo es la abstracción de la Base de Datos y la Lógica de negocio y el controlador es el responsable de recibir los eventos de entrada desde la vista</w:t>
      </w:r>
    </w:p>
    <w:p w:rsidR="001C2E7E" w:rsidRDefault="001C2E7E" w:rsidP="00FB1677">
      <w:pPr>
        <w:rPr>
          <w:lang w:val="es-ES"/>
        </w:rPr>
      </w:pPr>
    </w:p>
    <w:p w:rsidR="001C2E7E" w:rsidRDefault="001C2E7E" w:rsidP="00FB1677">
      <w:pPr>
        <w:rPr>
          <w:lang w:val="es-ES"/>
        </w:rPr>
      </w:pPr>
    </w:p>
    <w:p w:rsidR="001C2E7E" w:rsidRDefault="00E37973" w:rsidP="00FB1677">
      <w:pPr>
        <w:rPr>
          <w:lang w:val="es-ES"/>
        </w:rPr>
      </w:pPr>
      <w:r>
        <w:rPr>
          <w:noProof/>
          <w:lang w:val="es-MX" w:eastAsia="es-MX"/>
        </w:rPr>
        <w:lastRenderedPageBreak/>
        <w:drawing>
          <wp:inline distT="0" distB="0" distL="0" distR="0">
            <wp:extent cx="5943600" cy="25812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iagrama1.jpe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613"/>
                    <a:stretch/>
                  </pic:blipFill>
                  <pic:spPr bwMode="auto">
                    <a:xfrm>
                      <a:off x="0" y="0"/>
                      <a:ext cx="5943600" cy="2581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45D3" w:rsidRDefault="007745D3" w:rsidP="00FB1677">
      <w:pPr>
        <w:rPr>
          <w:lang w:val="es-ES"/>
        </w:rPr>
      </w:pPr>
    </w:p>
    <w:p w:rsidR="00D548FF" w:rsidRDefault="00D548FF" w:rsidP="00FB1677">
      <w:pPr>
        <w:rPr>
          <w:lang w:val="es-ES"/>
        </w:rPr>
      </w:pPr>
    </w:p>
    <w:p w:rsidR="00D548FF" w:rsidRDefault="00D548FF" w:rsidP="00FB1677">
      <w:pPr>
        <w:rPr>
          <w:lang w:val="es-ES"/>
        </w:rPr>
      </w:pPr>
    </w:p>
    <w:p w:rsidR="006749C0" w:rsidRDefault="006749C0" w:rsidP="006749C0">
      <w:pPr>
        <w:pStyle w:val="Ttulo2"/>
        <w:rPr>
          <w:sz w:val="24"/>
          <w:lang w:val="es-ES"/>
        </w:rPr>
      </w:pPr>
      <w:r>
        <w:rPr>
          <w:sz w:val="24"/>
          <w:lang w:val="es-ES"/>
        </w:rPr>
        <w:t>Vista de diseño detallado</w:t>
      </w:r>
    </w:p>
    <w:p w:rsidR="006749C0" w:rsidRPr="006749C0" w:rsidRDefault="006749C0" w:rsidP="006749C0">
      <w:pPr>
        <w:rPr>
          <w:lang w:val="es-ES"/>
        </w:rPr>
      </w:pPr>
    </w:p>
    <w:p w:rsidR="00D548FF" w:rsidRDefault="00D548FF" w:rsidP="00FB1677">
      <w:pPr>
        <w:rPr>
          <w:lang w:val="es-ES"/>
        </w:rPr>
      </w:pPr>
    </w:p>
    <w:p w:rsidR="00D548FF" w:rsidRPr="000C6F4B" w:rsidRDefault="000C6F4B" w:rsidP="00FB1677">
      <w:pPr>
        <w:rPr>
          <w:rFonts w:ascii="Arial" w:hAnsi="Arial" w:cs="Arial"/>
          <w:sz w:val="24"/>
          <w:szCs w:val="24"/>
          <w:lang w:val="es-ES"/>
        </w:rPr>
      </w:pPr>
      <w:r w:rsidRPr="000C6F4B">
        <w:rPr>
          <w:rFonts w:ascii="Arial" w:hAnsi="Arial" w:cs="Arial"/>
          <w:sz w:val="24"/>
          <w:szCs w:val="24"/>
          <w:lang w:val="es-ES"/>
        </w:rPr>
        <w:t xml:space="preserve">Aquí van las historias de usuario del sistema </w:t>
      </w:r>
    </w:p>
    <w:p w:rsidR="00D548FF" w:rsidRDefault="000C6F4B" w:rsidP="00FB1677">
      <w:pPr>
        <w:rPr>
          <w:lang w:val="es-ES"/>
        </w:rPr>
      </w:pPr>
      <w:r>
        <w:rPr>
          <w:lang w:val="es-E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09.45pt;height:280.4pt">
            <v:imagedata r:id="rId12" o:title="Modificar"/>
          </v:shape>
        </w:pict>
      </w:r>
    </w:p>
    <w:p w:rsidR="00D548FF" w:rsidRDefault="00D548FF" w:rsidP="00FB1677">
      <w:pPr>
        <w:rPr>
          <w:lang w:val="es-ES"/>
        </w:rPr>
      </w:pPr>
    </w:p>
    <w:p w:rsidR="00D548FF" w:rsidRDefault="00D548FF" w:rsidP="00FB1677">
      <w:pPr>
        <w:rPr>
          <w:lang w:val="es-ES"/>
        </w:rPr>
      </w:pPr>
    </w:p>
    <w:p w:rsidR="00D548FF" w:rsidRDefault="00D548FF" w:rsidP="00FB1677">
      <w:pPr>
        <w:rPr>
          <w:lang w:val="es-ES"/>
        </w:rPr>
      </w:pPr>
    </w:p>
    <w:p w:rsidR="00D548FF" w:rsidRDefault="00D548FF" w:rsidP="00FB1677">
      <w:pPr>
        <w:rPr>
          <w:lang w:val="es-ES"/>
        </w:rPr>
      </w:pPr>
    </w:p>
    <w:p w:rsidR="00D548FF" w:rsidRDefault="00D548FF" w:rsidP="00FB1677">
      <w:pPr>
        <w:rPr>
          <w:lang w:val="es-ES"/>
        </w:rPr>
      </w:pPr>
    </w:p>
    <w:p w:rsidR="00D548FF" w:rsidRDefault="000C6F4B" w:rsidP="00FB1677">
      <w:pPr>
        <w:rPr>
          <w:lang w:val="es-ES"/>
        </w:rPr>
      </w:pPr>
      <w:r>
        <w:rPr>
          <w:lang w:val="es-ES"/>
        </w:rPr>
        <w:pict>
          <v:shape id="_x0000_i1027" type="#_x0000_t75" style="width:339.9pt;height:227.75pt">
            <v:imagedata r:id="rId13" o:title="Borrar"/>
          </v:shape>
        </w:pict>
      </w:r>
    </w:p>
    <w:p w:rsidR="000C6F4B" w:rsidRDefault="000C6F4B" w:rsidP="00FB1677">
      <w:pPr>
        <w:rPr>
          <w:lang w:val="es-ES"/>
        </w:rPr>
      </w:pPr>
      <w:r>
        <w:rPr>
          <w:lang w:val="es-ES"/>
        </w:rPr>
        <w:pict>
          <v:shape id="_x0000_i1028" type="#_x0000_t75" style="width:378pt;height:362.1pt">
            <v:imagedata r:id="rId14" o:title="Agregar"/>
          </v:shape>
        </w:pict>
      </w:r>
    </w:p>
    <w:p w:rsidR="00D548FF" w:rsidRDefault="00D548FF" w:rsidP="00FB1677">
      <w:pPr>
        <w:rPr>
          <w:lang w:val="es-ES"/>
        </w:rPr>
      </w:pPr>
    </w:p>
    <w:p w:rsidR="00D548FF" w:rsidRDefault="00D548FF" w:rsidP="00FB1677">
      <w:pPr>
        <w:rPr>
          <w:lang w:val="es-ES"/>
        </w:rPr>
      </w:pPr>
    </w:p>
    <w:p w:rsidR="00D548FF" w:rsidRDefault="00D548FF" w:rsidP="00FB1677">
      <w:pPr>
        <w:rPr>
          <w:lang w:val="es-ES"/>
        </w:rPr>
      </w:pPr>
    </w:p>
    <w:p w:rsidR="00D548FF" w:rsidRDefault="000C6F4B" w:rsidP="00FB1677">
      <w:pPr>
        <w:rPr>
          <w:lang w:val="es-ES"/>
        </w:rPr>
      </w:pPr>
      <w:r>
        <w:rPr>
          <w:lang w:val="es-ES"/>
        </w:rPr>
        <w:pict>
          <v:shape id="_x0000_i1029" type="#_x0000_t75" style="width:467.3pt;height:289.4pt">
            <v:imagedata r:id="rId15" o:title="Login"/>
          </v:shape>
        </w:pict>
      </w:r>
    </w:p>
    <w:p w:rsidR="00D548FF" w:rsidRDefault="00D548FF" w:rsidP="00FB1677">
      <w:pPr>
        <w:rPr>
          <w:lang w:val="es-ES"/>
        </w:rPr>
      </w:pPr>
    </w:p>
    <w:p w:rsidR="00D548FF" w:rsidRDefault="00D548FF" w:rsidP="00FB1677">
      <w:pPr>
        <w:rPr>
          <w:lang w:val="es-ES"/>
        </w:rPr>
      </w:pPr>
    </w:p>
    <w:p w:rsidR="00D548FF" w:rsidRDefault="000C6F4B" w:rsidP="00FB1677">
      <w:pPr>
        <w:rPr>
          <w:lang w:val="es-ES"/>
        </w:rPr>
      </w:pPr>
      <w:r>
        <w:rPr>
          <w:lang w:val="es-ES"/>
        </w:rPr>
        <w:pict>
          <v:shape id="_x0000_i1030" type="#_x0000_t75" style="width:255.45pt;height:230.55pt">
            <v:imagedata r:id="rId12" o:title="Modificar"/>
          </v:shape>
        </w:pict>
      </w:r>
    </w:p>
    <w:p w:rsidR="00D548FF" w:rsidRDefault="00D548FF" w:rsidP="00FB1677">
      <w:pPr>
        <w:rPr>
          <w:lang w:val="es-ES"/>
        </w:rPr>
      </w:pPr>
    </w:p>
    <w:p w:rsidR="00D548FF" w:rsidRDefault="00D548FF" w:rsidP="00FB1677">
      <w:pPr>
        <w:rPr>
          <w:lang w:val="es-ES"/>
        </w:rPr>
      </w:pPr>
    </w:p>
    <w:p w:rsidR="00D548FF" w:rsidRDefault="00D548FF" w:rsidP="00FB1677">
      <w:pPr>
        <w:rPr>
          <w:lang w:val="es-ES"/>
        </w:rPr>
      </w:pPr>
    </w:p>
    <w:p w:rsidR="00D548FF" w:rsidRDefault="00D548FF" w:rsidP="00FB1677">
      <w:pPr>
        <w:rPr>
          <w:lang w:val="es-ES"/>
        </w:rPr>
      </w:pPr>
    </w:p>
    <w:p w:rsidR="00D548FF" w:rsidRDefault="00D548FF" w:rsidP="00FB1677">
      <w:pPr>
        <w:rPr>
          <w:lang w:val="es-ES"/>
        </w:rPr>
      </w:pPr>
    </w:p>
    <w:p w:rsidR="006749C0" w:rsidRDefault="006749C0" w:rsidP="00FB1677">
      <w:pPr>
        <w:rPr>
          <w:lang w:val="es-ES"/>
        </w:rPr>
      </w:pPr>
    </w:p>
    <w:p w:rsidR="006749C0" w:rsidRDefault="006749C0" w:rsidP="00FB1677">
      <w:pPr>
        <w:rPr>
          <w:lang w:val="es-ES"/>
        </w:rPr>
      </w:pPr>
    </w:p>
    <w:p w:rsidR="006749C0" w:rsidRDefault="000C6F4B" w:rsidP="00FB1677">
      <w:pPr>
        <w:rPr>
          <w:lang w:val="es-ES"/>
        </w:rPr>
      </w:pPr>
      <w:r>
        <w:rPr>
          <w:lang w:val="es-ES"/>
        </w:rPr>
        <w:pict>
          <v:shape id="_x0000_i1031" type="#_x0000_t75" style="width:467.3pt;height:304.6pt">
            <v:imagedata r:id="rId16" o:title="Generar reporte"/>
          </v:shape>
        </w:pict>
      </w:r>
    </w:p>
    <w:p w:rsidR="00D548FF" w:rsidRDefault="00D548FF" w:rsidP="00FB1677">
      <w:pPr>
        <w:rPr>
          <w:lang w:val="es-ES"/>
        </w:rPr>
      </w:pPr>
      <w:bookmarkStart w:id="15" w:name="_GoBack"/>
      <w:bookmarkEnd w:id="15"/>
    </w:p>
    <w:p w:rsidR="00D548FF" w:rsidRDefault="00D548FF" w:rsidP="00FB1677">
      <w:pPr>
        <w:rPr>
          <w:lang w:val="es-ES"/>
        </w:rPr>
      </w:pPr>
    </w:p>
    <w:p w:rsidR="00D548FF" w:rsidRDefault="00D548FF" w:rsidP="00FB1677">
      <w:pPr>
        <w:rPr>
          <w:lang w:val="es-ES"/>
        </w:rPr>
      </w:pPr>
    </w:p>
    <w:p w:rsidR="001C2E7E" w:rsidRPr="00FB1677" w:rsidRDefault="001C2E7E" w:rsidP="00FB1677">
      <w:pPr>
        <w:rPr>
          <w:lang w:val="es-ES"/>
        </w:rPr>
      </w:pPr>
    </w:p>
    <w:p w:rsidR="00FB1677" w:rsidRDefault="00FB1677" w:rsidP="00FB1677">
      <w:pPr>
        <w:pStyle w:val="Ttulo2"/>
        <w:rPr>
          <w:sz w:val="24"/>
          <w:lang w:val="es-ES"/>
        </w:rPr>
      </w:pPr>
      <w:r w:rsidRPr="00FB1677">
        <w:rPr>
          <w:sz w:val="24"/>
          <w:lang w:val="es-ES"/>
        </w:rPr>
        <w:t xml:space="preserve">Vista Entidad Relación </w:t>
      </w:r>
    </w:p>
    <w:p w:rsidR="00FB1677" w:rsidRPr="00FB1677" w:rsidRDefault="00FB1677" w:rsidP="00FB1677">
      <w:pPr>
        <w:rPr>
          <w:lang w:val="es-ES"/>
        </w:rPr>
      </w:pPr>
    </w:p>
    <w:p w:rsidR="00FB1677" w:rsidRPr="004844CC" w:rsidRDefault="00FB1677" w:rsidP="00FB1677">
      <w:pPr>
        <w:rPr>
          <w:rFonts w:ascii="Arial" w:hAnsi="Arial" w:cs="Arial"/>
          <w:sz w:val="24"/>
          <w:szCs w:val="24"/>
        </w:rPr>
      </w:pPr>
      <w:r w:rsidRPr="004844CC">
        <w:rPr>
          <w:rFonts w:ascii="Arial" w:hAnsi="Arial" w:cs="Arial"/>
          <w:sz w:val="24"/>
          <w:szCs w:val="24"/>
        </w:rPr>
        <w:t>Un diagrama entidad-relación, también conocido como modelo entidad relación o ERD, es un tipo de diagrama de flujo que ilustra cómo las "entidades", como personas, objetos o conceptos, se relacionan entre sí dentro de un sistema. Los diagramas ER se usan a menudo para diseñar o depurar bases de datos relacionales en los campos de ingeniería de software</w:t>
      </w:r>
      <w:r>
        <w:rPr>
          <w:rFonts w:ascii="Arial" w:hAnsi="Arial" w:cs="Arial"/>
          <w:sz w:val="24"/>
          <w:szCs w:val="24"/>
        </w:rPr>
        <w:t>.</w:t>
      </w:r>
    </w:p>
    <w:p w:rsidR="00FB1677" w:rsidRPr="00FB1677" w:rsidRDefault="00FB1677" w:rsidP="00FB1677">
      <w:pPr>
        <w:rPr>
          <w:lang w:val="es-ES"/>
        </w:rPr>
      </w:pPr>
    </w:p>
    <w:p w:rsidR="0020796E" w:rsidRDefault="0071429B" w:rsidP="0020796E">
      <w:pPr>
        <w:rPr>
          <w:lang w:val="es-ES"/>
        </w:rPr>
      </w:pPr>
      <w:r>
        <w:rPr>
          <w:lang w:val="es-ES"/>
        </w:rPr>
        <w:lastRenderedPageBreak/>
        <w:pict>
          <v:shape id="_x0000_i1025" type="#_x0000_t75" style="width:468pt;height:347.55pt">
            <v:imagedata r:id="rId17" o:title="Diagrama1"/>
          </v:shape>
        </w:pict>
      </w:r>
    </w:p>
    <w:sectPr w:rsidR="0020796E" w:rsidSect="0082338D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63AC" w:rsidRDefault="007E63AC">
      <w:r>
        <w:separator/>
      </w:r>
    </w:p>
  </w:endnote>
  <w:endnote w:type="continuationSeparator" w:id="0">
    <w:p w:rsidR="007E63AC" w:rsidRDefault="007E63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 Small Cap">
    <w:altName w:val="Tahoma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429B" w:rsidRDefault="0071429B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429B" w:rsidRPr="002D28AC" w:rsidRDefault="0071429B">
    <w:pPr>
      <w:tabs>
        <w:tab w:val="center" w:pos="4550"/>
        <w:tab w:val="left" w:pos="5818"/>
      </w:tabs>
      <w:ind w:right="260"/>
      <w:jc w:val="right"/>
      <w:rPr>
        <w:color w:val="222A35"/>
        <w:sz w:val="24"/>
        <w:szCs w:val="24"/>
      </w:rPr>
    </w:pPr>
    <w:r w:rsidRPr="002D28AC">
      <w:rPr>
        <w:color w:val="8496B0"/>
        <w:spacing w:val="60"/>
        <w:sz w:val="24"/>
        <w:szCs w:val="24"/>
        <w:lang w:val="es-ES"/>
      </w:rPr>
      <w:t>Página</w:t>
    </w:r>
    <w:r w:rsidRPr="002D28AC">
      <w:rPr>
        <w:color w:val="8496B0"/>
        <w:sz w:val="24"/>
        <w:szCs w:val="24"/>
        <w:lang w:val="es-ES"/>
      </w:rPr>
      <w:t xml:space="preserve"> </w:t>
    </w:r>
    <w:r w:rsidRPr="002D28AC">
      <w:rPr>
        <w:color w:val="323E4F"/>
        <w:sz w:val="24"/>
        <w:szCs w:val="24"/>
      </w:rPr>
      <w:fldChar w:fldCharType="begin"/>
    </w:r>
    <w:r w:rsidRPr="002D28AC">
      <w:rPr>
        <w:color w:val="323E4F"/>
        <w:sz w:val="24"/>
        <w:szCs w:val="24"/>
      </w:rPr>
      <w:instrText>PAGE   \* MERGEFORMAT</w:instrText>
    </w:r>
    <w:r w:rsidRPr="002D28AC">
      <w:rPr>
        <w:color w:val="323E4F"/>
        <w:sz w:val="24"/>
        <w:szCs w:val="24"/>
      </w:rPr>
      <w:fldChar w:fldCharType="separate"/>
    </w:r>
    <w:r w:rsidR="000C6F4B" w:rsidRPr="000C6F4B">
      <w:rPr>
        <w:noProof/>
        <w:color w:val="323E4F"/>
        <w:sz w:val="24"/>
        <w:szCs w:val="24"/>
        <w:lang w:val="es-ES"/>
      </w:rPr>
      <w:t>2</w:t>
    </w:r>
    <w:r w:rsidRPr="002D28AC">
      <w:rPr>
        <w:color w:val="323E4F"/>
        <w:sz w:val="24"/>
        <w:szCs w:val="24"/>
      </w:rPr>
      <w:fldChar w:fldCharType="end"/>
    </w:r>
    <w:r w:rsidRPr="002D28AC">
      <w:rPr>
        <w:color w:val="323E4F"/>
        <w:sz w:val="24"/>
        <w:szCs w:val="24"/>
        <w:lang w:val="es-ES"/>
      </w:rPr>
      <w:t xml:space="preserve"> | </w:t>
    </w:r>
    <w:r w:rsidRPr="002D28AC">
      <w:rPr>
        <w:color w:val="323E4F"/>
        <w:sz w:val="24"/>
        <w:szCs w:val="24"/>
      </w:rPr>
      <w:fldChar w:fldCharType="begin"/>
    </w:r>
    <w:r w:rsidRPr="002D28AC">
      <w:rPr>
        <w:color w:val="323E4F"/>
        <w:sz w:val="24"/>
        <w:szCs w:val="24"/>
      </w:rPr>
      <w:instrText>NUMPAGES  \* Arabic  \* MERGEFORMAT</w:instrText>
    </w:r>
    <w:r w:rsidRPr="002D28AC">
      <w:rPr>
        <w:color w:val="323E4F"/>
        <w:sz w:val="24"/>
        <w:szCs w:val="24"/>
      </w:rPr>
      <w:fldChar w:fldCharType="separate"/>
    </w:r>
    <w:r w:rsidR="000C6F4B" w:rsidRPr="000C6F4B">
      <w:rPr>
        <w:noProof/>
        <w:color w:val="323E4F"/>
        <w:sz w:val="24"/>
        <w:szCs w:val="24"/>
        <w:lang w:val="es-ES"/>
      </w:rPr>
      <w:t>11</w:t>
    </w:r>
    <w:r w:rsidRPr="002D28AC">
      <w:rPr>
        <w:color w:val="323E4F"/>
        <w:sz w:val="24"/>
        <w:szCs w:val="24"/>
      </w:rPr>
      <w:fldChar w:fldCharType="end"/>
    </w:r>
  </w:p>
  <w:p w:rsidR="0071429B" w:rsidRPr="002D28AC" w:rsidRDefault="0071429B" w:rsidP="007165EB">
    <w:pPr>
      <w:pStyle w:val="Piedepgina"/>
      <w:jc w:val="center"/>
      <w:rPr>
        <w:rFonts w:ascii="Arial Rounded MT Bold" w:hAnsi="Arial Rounded MT Bold"/>
        <w:i/>
        <w:color w:val="0070C0"/>
        <w:sz w:val="22"/>
        <w:lang w:val="es-MX"/>
      </w:rPr>
    </w:pPr>
    <w:r>
      <w:rPr>
        <w:rFonts w:ascii="Arial Rounded MT Bold" w:hAnsi="Arial Rounded MT Bold"/>
        <w:i/>
        <w:color w:val="0070C0"/>
        <w:sz w:val="22"/>
        <w:lang w:val="es-MX"/>
      </w:rPr>
      <w:t>Centro de Desarrollo de Software e Investigación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429B" w:rsidRDefault="0071429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63AC" w:rsidRDefault="007E63AC">
      <w:r>
        <w:separator/>
      </w:r>
    </w:p>
  </w:footnote>
  <w:footnote w:type="continuationSeparator" w:id="0">
    <w:p w:rsidR="007E63AC" w:rsidRDefault="007E63A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429B" w:rsidRDefault="0071429B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429B" w:rsidRPr="001C10F2" w:rsidRDefault="0071429B" w:rsidP="001C10F2">
    <w:pPr>
      <w:pStyle w:val="Encabezado"/>
      <w:ind w:left="1134" w:right="1138"/>
      <w:jc w:val="center"/>
      <w:rPr>
        <w:rFonts w:ascii="Tahoma Small Cap" w:hAnsi="Tahoma Small Cap"/>
        <w:sz w:val="28"/>
        <w:szCs w:val="40"/>
        <w:lang w:val="es-MX"/>
      </w:rPr>
    </w:pPr>
    <w:r>
      <w:rPr>
        <w:noProof/>
        <w:lang w:val="es-MX" w:eastAsia="es-MX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-260985</wp:posOffset>
          </wp:positionH>
          <wp:positionV relativeFrom="paragraph">
            <wp:posOffset>-173990</wp:posOffset>
          </wp:positionV>
          <wp:extent cx="882015" cy="828675"/>
          <wp:effectExtent l="0" t="0" r="0" b="9525"/>
          <wp:wrapTight wrapText="bothSides">
            <wp:wrapPolygon edited="0">
              <wp:start x="0" y="0"/>
              <wp:lineTo x="0" y="21352"/>
              <wp:lineTo x="20994" y="21352"/>
              <wp:lineTo x="20994" y="0"/>
              <wp:lineTo x="0" y="0"/>
            </wp:wrapPolygon>
          </wp:wrapTight>
          <wp:docPr id="1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2015" cy="828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C10F2">
      <w:rPr>
        <w:rFonts w:ascii="Tahoma Small Cap" w:hAnsi="Tahoma Small Cap"/>
        <w:sz w:val="28"/>
        <w:szCs w:val="40"/>
        <w:lang w:val="es-MX"/>
      </w:rPr>
      <w:t xml:space="preserve">INSTITUTO TECNOLÓGICO SUPERIOR ZACATECAS OCCIDENTE </w:t>
    </w:r>
  </w:p>
  <w:p w:rsidR="0071429B" w:rsidRPr="001C10F2" w:rsidRDefault="0071429B" w:rsidP="001C10F2">
    <w:pPr>
      <w:pStyle w:val="Encabezado"/>
      <w:ind w:left="1134" w:right="1138"/>
      <w:jc w:val="center"/>
      <w:rPr>
        <w:rFonts w:ascii="Tahoma Small Cap" w:hAnsi="Tahoma Small Cap"/>
        <w:sz w:val="28"/>
        <w:szCs w:val="40"/>
        <w:lang w:val="es-MX"/>
      </w:rPr>
    </w:pPr>
    <w:r>
      <w:rPr>
        <w:rFonts w:ascii="Tahoma Small Cap" w:hAnsi="Tahoma Small Cap"/>
        <w:sz w:val="28"/>
        <w:szCs w:val="40"/>
        <w:lang w:val="es-MX"/>
      </w:rPr>
      <w:t>Especificación de Arquitectura de Software</w:t>
    </w:r>
  </w:p>
  <w:p w:rsidR="0071429B" w:rsidRPr="002D28AC" w:rsidRDefault="0071429B">
    <w:pPr>
      <w:pStyle w:val="Encabezado"/>
      <w:rPr>
        <w:lang w:val="es-MX"/>
      </w:rPr>
    </w:pPr>
    <w:r w:rsidRPr="002D28AC">
      <w:rPr>
        <w:lang w:val="es-MX"/>
      </w:rP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429B" w:rsidRDefault="0071429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62CB712"/>
    <w:lvl w:ilvl="0">
      <w:start w:val="1"/>
      <w:numFmt w:val="decimal"/>
      <w:pStyle w:val="Ttulo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56E710A"/>
    <w:multiLevelType w:val="hybridMultilevel"/>
    <w:tmpl w:val="A154C62A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9E387F"/>
    <w:multiLevelType w:val="hybridMultilevel"/>
    <w:tmpl w:val="270C771A"/>
    <w:lvl w:ilvl="0" w:tplc="20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F6727A"/>
    <w:multiLevelType w:val="hybridMultilevel"/>
    <w:tmpl w:val="921265A4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1E1EFD"/>
    <w:multiLevelType w:val="hybridMultilevel"/>
    <w:tmpl w:val="291A1210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466597"/>
    <w:multiLevelType w:val="hybridMultilevel"/>
    <w:tmpl w:val="2904E7EE"/>
    <w:lvl w:ilvl="0" w:tplc="2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4C3733"/>
    <w:multiLevelType w:val="hybridMultilevel"/>
    <w:tmpl w:val="938854CE"/>
    <w:lvl w:ilvl="0" w:tplc="2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6FF4BC9"/>
    <w:multiLevelType w:val="hybridMultilevel"/>
    <w:tmpl w:val="16F2AF5C"/>
    <w:lvl w:ilvl="0" w:tplc="2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A4D19E6"/>
    <w:multiLevelType w:val="hybridMultilevel"/>
    <w:tmpl w:val="6B9C9B0E"/>
    <w:lvl w:ilvl="0" w:tplc="0C0A0017">
      <w:start w:val="1"/>
      <w:numFmt w:val="lowerLetter"/>
      <w:lvlText w:val="%1)"/>
      <w:lvlJc w:val="left"/>
      <w:pPr>
        <w:ind w:left="1425" w:hanging="360"/>
      </w:pPr>
    </w:lvl>
    <w:lvl w:ilvl="1" w:tplc="0C0A0019">
      <w:start w:val="1"/>
      <w:numFmt w:val="lowerLetter"/>
      <w:lvlText w:val="%2."/>
      <w:lvlJc w:val="left"/>
      <w:pPr>
        <w:ind w:left="2145" w:hanging="360"/>
      </w:pPr>
    </w:lvl>
    <w:lvl w:ilvl="2" w:tplc="0C0A001B" w:tentative="1">
      <w:start w:val="1"/>
      <w:numFmt w:val="lowerRoman"/>
      <w:lvlText w:val="%3."/>
      <w:lvlJc w:val="right"/>
      <w:pPr>
        <w:ind w:left="2865" w:hanging="180"/>
      </w:pPr>
    </w:lvl>
    <w:lvl w:ilvl="3" w:tplc="0C0A000F" w:tentative="1">
      <w:start w:val="1"/>
      <w:numFmt w:val="decimal"/>
      <w:lvlText w:val="%4."/>
      <w:lvlJc w:val="left"/>
      <w:pPr>
        <w:ind w:left="3585" w:hanging="360"/>
      </w:pPr>
    </w:lvl>
    <w:lvl w:ilvl="4" w:tplc="0C0A0019" w:tentative="1">
      <w:start w:val="1"/>
      <w:numFmt w:val="lowerLetter"/>
      <w:lvlText w:val="%5."/>
      <w:lvlJc w:val="left"/>
      <w:pPr>
        <w:ind w:left="4305" w:hanging="360"/>
      </w:pPr>
    </w:lvl>
    <w:lvl w:ilvl="5" w:tplc="0C0A001B" w:tentative="1">
      <w:start w:val="1"/>
      <w:numFmt w:val="lowerRoman"/>
      <w:lvlText w:val="%6."/>
      <w:lvlJc w:val="right"/>
      <w:pPr>
        <w:ind w:left="5025" w:hanging="180"/>
      </w:pPr>
    </w:lvl>
    <w:lvl w:ilvl="6" w:tplc="0C0A000F" w:tentative="1">
      <w:start w:val="1"/>
      <w:numFmt w:val="decimal"/>
      <w:lvlText w:val="%7."/>
      <w:lvlJc w:val="left"/>
      <w:pPr>
        <w:ind w:left="5745" w:hanging="360"/>
      </w:pPr>
    </w:lvl>
    <w:lvl w:ilvl="7" w:tplc="0C0A0019" w:tentative="1">
      <w:start w:val="1"/>
      <w:numFmt w:val="lowerLetter"/>
      <w:lvlText w:val="%8."/>
      <w:lvlJc w:val="left"/>
      <w:pPr>
        <w:ind w:left="6465" w:hanging="360"/>
      </w:pPr>
    </w:lvl>
    <w:lvl w:ilvl="8" w:tplc="0C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9" w15:restartNumberingAfterBreak="0">
    <w:nsid w:val="331E51AD"/>
    <w:multiLevelType w:val="hybridMultilevel"/>
    <w:tmpl w:val="C34CC47E"/>
    <w:lvl w:ilvl="0" w:tplc="5F8619E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9516A1"/>
    <w:multiLevelType w:val="hybridMultilevel"/>
    <w:tmpl w:val="04D6E38E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6C0BAA"/>
    <w:multiLevelType w:val="hybridMultilevel"/>
    <w:tmpl w:val="9CE47F52"/>
    <w:lvl w:ilvl="0" w:tplc="2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080" w:hanging="360"/>
      </w:pPr>
    </w:lvl>
    <w:lvl w:ilvl="2" w:tplc="200A001B" w:tentative="1">
      <w:start w:val="1"/>
      <w:numFmt w:val="lowerRoman"/>
      <w:lvlText w:val="%3."/>
      <w:lvlJc w:val="right"/>
      <w:pPr>
        <w:ind w:left="1800" w:hanging="180"/>
      </w:pPr>
    </w:lvl>
    <w:lvl w:ilvl="3" w:tplc="200A000F" w:tentative="1">
      <w:start w:val="1"/>
      <w:numFmt w:val="decimal"/>
      <w:lvlText w:val="%4."/>
      <w:lvlJc w:val="left"/>
      <w:pPr>
        <w:ind w:left="2520" w:hanging="360"/>
      </w:pPr>
    </w:lvl>
    <w:lvl w:ilvl="4" w:tplc="200A0019" w:tentative="1">
      <w:start w:val="1"/>
      <w:numFmt w:val="lowerLetter"/>
      <w:lvlText w:val="%5."/>
      <w:lvlJc w:val="left"/>
      <w:pPr>
        <w:ind w:left="3240" w:hanging="360"/>
      </w:pPr>
    </w:lvl>
    <w:lvl w:ilvl="5" w:tplc="200A001B" w:tentative="1">
      <w:start w:val="1"/>
      <w:numFmt w:val="lowerRoman"/>
      <w:lvlText w:val="%6."/>
      <w:lvlJc w:val="right"/>
      <w:pPr>
        <w:ind w:left="3960" w:hanging="180"/>
      </w:pPr>
    </w:lvl>
    <w:lvl w:ilvl="6" w:tplc="200A000F" w:tentative="1">
      <w:start w:val="1"/>
      <w:numFmt w:val="decimal"/>
      <w:lvlText w:val="%7."/>
      <w:lvlJc w:val="left"/>
      <w:pPr>
        <w:ind w:left="4680" w:hanging="360"/>
      </w:pPr>
    </w:lvl>
    <w:lvl w:ilvl="7" w:tplc="200A0019" w:tentative="1">
      <w:start w:val="1"/>
      <w:numFmt w:val="lowerLetter"/>
      <w:lvlText w:val="%8."/>
      <w:lvlJc w:val="left"/>
      <w:pPr>
        <w:ind w:left="5400" w:hanging="360"/>
      </w:pPr>
    </w:lvl>
    <w:lvl w:ilvl="8" w:tplc="2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DFB0407"/>
    <w:multiLevelType w:val="hybridMultilevel"/>
    <w:tmpl w:val="ACC23954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0E7594"/>
    <w:multiLevelType w:val="hybridMultilevel"/>
    <w:tmpl w:val="5AC80FBC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F81CF4"/>
    <w:multiLevelType w:val="hybridMultilevel"/>
    <w:tmpl w:val="C0D8D14A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DB6367"/>
    <w:multiLevelType w:val="hybridMultilevel"/>
    <w:tmpl w:val="5F2ED2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FB944FA"/>
    <w:multiLevelType w:val="hybridMultilevel"/>
    <w:tmpl w:val="DF789F1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A32DA9"/>
    <w:multiLevelType w:val="hybridMultilevel"/>
    <w:tmpl w:val="B038DA82"/>
    <w:lvl w:ilvl="0" w:tplc="20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54825333"/>
    <w:multiLevelType w:val="hybridMultilevel"/>
    <w:tmpl w:val="D7C67E06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7A3833"/>
    <w:multiLevelType w:val="hybridMultilevel"/>
    <w:tmpl w:val="16BA3382"/>
    <w:lvl w:ilvl="0" w:tplc="2196E5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A34059"/>
    <w:multiLevelType w:val="hybridMultilevel"/>
    <w:tmpl w:val="D460E00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9B93353"/>
    <w:multiLevelType w:val="hybridMultilevel"/>
    <w:tmpl w:val="980A65C0"/>
    <w:lvl w:ilvl="0" w:tplc="E47CE8E8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080" w:hanging="360"/>
      </w:pPr>
    </w:lvl>
    <w:lvl w:ilvl="2" w:tplc="200A001B" w:tentative="1">
      <w:start w:val="1"/>
      <w:numFmt w:val="lowerRoman"/>
      <w:lvlText w:val="%3."/>
      <w:lvlJc w:val="right"/>
      <w:pPr>
        <w:ind w:left="1800" w:hanging="180"/>
      </w:pPr>
    </w:lvl>
    <w:lvl w:ilvl="3" w:tplc="200A000F" w:tentative="1">
      <w:start w:val="1"/>
      <w:numFmt w:val="decimal"/>
      <w:lvlText w:val="%4."/>
      <w:lvlJc w:val="left"/>
      <w:pPr>
        <w:ind w:left="2520" w:hanging="360"/>
      </w:pPr>
    </w:lvl>
    <w:lvl w:ilvl="4" w:tplc="200A0019" w:tentative="1">
      <w:start w:val="1"/>
      <w:numFmt w:val="lowerLetter"/>
      <w:lvlText w:val="%5."/>
      <w:lvlJc w:val="left"/>
      <w:pPr>
        <w:ind w:left="3240" w:hanging="360"/>
      </w:pPr>
    </w:lvl>
    <w:lvl w:ilvl="5" w:tplc="200A001B" w:tentative="1">
      <w:start w:val="1"/>
      <w:numFmt w:val="lowerRoman"/>
      <w:lvlText w:val="%6."/>
      <w:lvlJc w:val="right"/>
      <w:pPr>
        <w:ind w:left="3960" w:hanging="180"/>
      </w:pPr>
    </w:lvl>
    <w:lvl w:ilvl="6" w:tplc="200A000F" w:tentative="1">
      <w:start w:val="1"/>
      <w:numFmt w:val="decimal"/>
      <w:lvlText w:val="%7."/>
      <w:lvlJc w:val="left"/>
      <w:pPr>
        <w:ind w:left="4680" w:hanging="360"/>
      </w:pPr>
    </w:lvl>
    <w:lvl w:ilvl="7" w:tplc="200A0019" w:tentative="1">
      <w:start w:val="1"/>
      <w:numFmt w:val="lowerLetter"/>
      <w:lvlText w:val="%8."/>
      <w:lvlJc w:val="left"/>
      <w:pPr>
        <w:ind w:left="5400" w:hanging="360"/>
      </w:pPr>
    </w:lvl>
    <w:lvl w:ilvl="8" w:tplc="2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A3E2D41"/>
    <w:multiLevelType w:val="hybridMultilevel"/>
    <w:tmpl w:val="D52C8C9A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AA2DD7"/>
    <w:multiLevelType w:val="hybridMultilevel"/>
    <w:tmpl w:val="291A1210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1A2596"/>
    <w:multiLevelType w:val="hybridMultilevel"/>
    <w:tmpl w:val="0FBCEB98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366CC1"/>
    <w:multiLevelType w:val="hybridMultilevel"/>
    <w:tmpl w:val="46A2436A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C6489A"/>
    <w:multiLevelType w:val="hybridMultilevel"/>
    <w:tmpl w:val="1D0CD80C"/>
    <w:lvl w:ilvl="0" w:tplc="2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0"/>
  </w:num>
  <w:num w:numId="3">
    <w:abstractNumId w:val="8"/>
  </w:num>
  <w:num w:numId="4">
    <w:abstractNumId w:val="9"/>
  </w:num>
  <w:num w:numId="5">
    <w:abstractNumId w:val="2"/>
  </w:num>
  <w:num w:numId="6">
    <w:abstractNumId w:val="13"/>
  </w:num>
  <w:num w:numId="7">
    <w:abstractNumId w:val="4"/>
  </w:num>
  <w:num w:numId="8">
    <w:abstractNumId w:val="25"/>
  </w:num>
  <w:num w:numId="9">
    <w:abstractNumId w:val="23"/>
  </w:num>
  <w:num w:numId="10">
    <w:abstractNumId w:val="3"/>
  </w:num>
  <w:num w:numId="11">
    <w:abstractNumId w:val="19"/>
  </w:num>
  <w:num w:numId="12">
    <w:abstractNumId w:val="24"/>
  </w:num>
  <w:num w:numId="13">
    <w:abstractNumId w:val="1"/>
  </w:num>
  <w:num w:numId="14">
    <w:abstractNumId w:val="14"/>
  </w:num>
  <w:num w:numId="15">
    <w:abstractNumId w:val="22"/>
  </w:num>
  <w:num w:numId="16">
    <w:abstractNumId w:val="18"/>
  </w:num>
  <w:num w:numId="17">
    <w:abstractNumId w:val="10"/>
  </w:num>
  <w:num w:numId="18">
    <w:abstractNumId w:val="11"/>
  </w:num>
  <w:num w:numId="19">
    <w:abstractNumId w:val="12"/>
  </w:num>
  <w:num w:numId="20">
    <w:abstractNumId w:val="26"/>
  </w:num>
  <w:num w:numId="21">
    <w:abstractNumId w:val="21"/>
  </w:num>
  <w:num w:numId="22">
    <w:abstractNumId w:val="15"/>
  </w:num>
  <w:num w:numId="23">
    <w:abstractNumId w:val="17"/>
  </w:num>
  <w:num w:numId="24">
    <w:abstractNumId w:val="6"/>
  </w:num>
  <w:num w:numId="25">
    <w:abstractNumId w:val="7"/>
  </w:num>
  <w:num w:numId="26">
    <w:abstractNumId w:val="5"/>
  </w:num>
  <w:num w:numId="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6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activeWritingStyle w:appName="MSWord" w:lang="pt-BR" w:vendorID="64" w:dllVersion="131078" w:nlCheck="1" w:checkStyle="0"/>
  <w:activeWritingStyle w:appName="MSWord" w:lang="en-AU" w:vendorID="64" w:dllVersion="131078" w:nlCheck="1" w:checkStyle="1"/>
  <w:activeWritingStyle w:appName="MSWord" w:lang="es-ES" w:vendorID="64" w:dllVersion="131078" w:nlCheck="1" w:checkStyle="1"/>
  <w:activeWritingStyle w:appName="MSWord" w:lang="en-US" w:vendorID="64" w:dllVersion="131078" w:nlCheck="1" w:checkStyle="1"/>
  <w:activeWritingStyle w:appName="MSWord" w:lang="es-MX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AA8"/>
    <w:rsid w:val="00001889"/>
    <w:rsid w:val="000035A1"/>
    <w:rsid w:val="0000420B"/>
    <w:rsid w:val="0000516C"/>
    <w:rsid w:val="00005B24"/>
    <w:rsid w:val="00012425"/>
    <w:rsid w:val="00013A8E"/>
    <w:rsid w:val="00017937"/>
    <w:rsid w:val="00023458"/>
    <w:rsid w:val="00027182"/>
    <w:rsid w:val="0002795D"/>
    <w:rsid w:val="00027D0A"/>
    <w:rsid w:val="00030857"/>
    <w:rsid w:val="000308B0"/>
    <w:rsid w:val="0003194B"/>
    <w:rsid w:val="000328EF"/>
    <w:rsid w:val="00033747"/>
    <w:rsid w:val="00034666"/>
    <w:rsid w:val="00035D40"/>
    <w:rsid w:val="00042C4E"/>
    <w:rsid w:val="00043CBA"/>
    <w:rsid w:val="0004405C"/>
    <w:rsid w:val="0004639E"/>
    <w:rsid w:val="00050EF8"/>
    <w:rsid w:val="00051003"/>
    <w:rsid w:val="00051606"/>
    <w:rsid w:val="000565AE"/>
    <w:rsid w:val="000567AB"/>
    <w:rsid w:val="000611BE"/>
    <w:rsid w:val="00061E82"/>
    <w:rsid w:val="00062586"/>
    <w:rsid w:val="0006398C"/>
    <w:rsid w:val="00064100"/>
    <w:rsid w:val="000651F9"/>
    <w:rsid w:val="000660D7"/>
    <w:rsid w:val="000666FD"/>
    <w:rsid w:val="00067C28"/>
    <w:rsid w:val="000706CB"/>
    <w:rsid w:val="000737FC"/>
    <w:rsid w:val="00073EFB"/>
    <w:rsid w:val="00076ED4"/>
    <w:rsid w:val="00082CAE"/>
    <w:rsid w:val="000841D4"/>
    <w:rsid w:val="00087128"/>
    <w:rsid w:val="00091C78"/>
    <w:rsid w:val="00092848"/>
    <w:rsid w:val="00093066"/>
    <w:rsid w:val="00097420"/>
    <w:rsid w:val="000A09A5"/>
    <w:rsid w:val="000A1136"/>
    <w:rsid w:val="000A1165"/>
    <w:rsid w:val="000A2779"/>
    <w:rsid w:val="000A3C2D"/>
    <w:rsid w:val="000A48D9"/>
    <w:rsid w:val="000B3515"/>
    <w:rsid w:val="000B486A"/>
    <w:rsid w:val="000B770D"/>
    <w:rsid w:val="000B7E40"/>
    <w:rsid w:val="000C6F4B"/>
    <w:rsid w:val="000D0EBE"/>
    <w:rsid w:val="000D22AA"/>
    <w:rsid w:val="000D2730"/>
    <w:rsid w:val="000D2FE5"/>
    <w:rsid w:val="000D35A8"/>
    <w:rsid w:val="000D5757"/>
    <w:rsid w:val="000E28F5"/>
    <w:rsid w:val="000E3176"/>
    <w:rsid w:val="000E4B31"/>
    <w:rsid w:val="000E7010"/>
    <w:rsid w:val="000F00C3"/>
    <w:rsid w:val="000F2584"/>
    <w:rsid w:val="000F398E"/>
    <w:rsid w:val="000F3A12"/>
    <w:rsid w:val="000F4167"/>
    <w:rsid w:val="000F4809"/>
    <w:rsid w:val="0010110B"/>
    <w:rsid w:val="00102857"/>
    <w:rsid w:val="00102D8B"/>
    <w:rsid w:val="001032CC"/>
    <w:rsid w:val="0010466E"/>
    <w:rsid w:val="00105FFF"/>
    <w:rsid w:val="001063C7"/>
    <w:rsid w:val="00107976"/>
    <w:rsid w:val="00110302"/>
    <w:rsid w:val="00110E90"/>
    <w:rsid w:val="00112108"/>
    <w:rsid w:val="00112466"/>
    <w:rsid w:val="001147D0"/>
    <w:rsid w:val="00114A28"/>
    <w:rsid w:val="00115EF1"/>
    <w:rsid w:val="00120AA8"/>
    <w:rsid w:val="0012151B"/>
    <w:rsid w:val="00121F1A"/>
    <w:rsid w:val="001225EF"/>
    <w:rsid w:val="001237A5"/>
    <w:rsid w:val="001243A8"/>
    <w:rsid w:val="001253B6"/>
    <w:rsid w:val="00126D60"/>
    <w:rsid w:val="00132C42"/>
    <w:rsid w:val="00135693"/>
    <w:rsid w:val="0013577D"/>
    <w:rsid w:val="00136C00"/>
    <w:rsid w:val="001416F8"/>
    <w:rsid w:val="00142C09"/>
    <w:rsid w:val="00144CA2"/>
    <w:rsid w:val="00145CE3"/>
    <w:rsid w:val="001472BD"/>
    <w:rsid w:val="00147EB3"/>
    <w:rsid w:val="0015019D"/>
    <w:rsid w:val="0015213E"/>
    <w:rsid w:val="001531F6"/>
    <w:rsid w:val="001540EC"/>
    <w:rsid w:val="0015467D"/>
    <w:rsid w:val="0015785D"/>
    <w:rsid w:val="00160134"/>
    <w:rsid w:val="00161F8F"/>
    <w:rsid w:val="00167219"/>
    <w:rsid w:val="001679E4"/>
    <w:rsid w:val="00171B2E"/>
    <w:rsid w:val="00173FAC"/>
    <w:rsid w:val="00174A06"/>
    <w:rsid w:val="001823F3"/>
    <w:rsid w:val="00182E2C"/>
    <w:rsid w:val="00185F9B"/>
    <w:rsid w:val="001873C6"/>
    <w:rsid w:val="0019074C"/>
    <w:rsid w:val="00192669"/>
    <w:rsid w:val="00193309"/>
    <w:rsid w:val="0019732C"/>
    <w:rsid w:val="00197511"/>
    <w:rsid w:val="001A11D6"/>
    <w:rsid w:val="001A5845"/>
    <w:rsid w:val="001A6175"/>
    <w:rsid w:val="001B0041"/>
    <w:rsid w:val="001B1838"/>
    <w:rsid w:val="001B446C"/>
    <w:rsid w:val="001C10F2"/>
    <w:rsid w:val="001C1612"/>
    <w:rsid w:val="001C24CD"/>
    <w:rsid w:val="001C25B3"/>
    <w:rsid w:val="001C2A69"/>
    <w:rsid w:val="001C2E7E"/>
    <w:rsid w:val="001C3290"/>
    <w:rsid w:val="001C426F"/>
    <w:rsid w:val="001C4739"/>
    <w:rsid w:val="001D0B1F"/>
    <w:rsid w:val="001D0CC4"/>
    <w:rsid w:val="001D4CD2"/>
    <w:rsid w:val="001D56CD"/>
    <w:rsid w:val="001E06DB"/>
    <w:rsid w:val="001E0F44"/>
    <w:rsid w:val="001E1F7D"/>
    <w:rsid w:val="001E2576"/>
    <w:rsid w:val="001E3BE4"/>
    <w:rsid w:val="001E4E9E"/>
    <w:rsid w:val="001E5D83"/>
    <w:rsid w:val="001E7BDC"/>
    <w:rsid w:val="001F1559"/>
    <w:rsid w:val="001F1EB1"/>
    <w:rsid w:val="001F2CA9"/>
    <w:rsid w:val="001F5FD3"/>
    <w:rsid w:val="001F6FC1"/>
    <w:rsid w:val="001F7CE6"/>
    <w:rsid w:val="00200041"/>
    <w:rsid w:val="0020155F"/>
    <w:rsid w:val="0020212E"/>
    <w:rsid w:val="00202F62"/>
    <w:rsid w:val="002071D4"/>
    <w:rsid w:val="0020796E"/>
    <w:rsid w:val="0021124F"/>
    <w:rsid w:val="00211555"/>
    <w:rsid w:val="00211B9A"/>
    <w:rsid w:val="00213AC2"/>
    <w:rsid w:val="00214DA6"/>
    <w:rsid w:val="00215FBF"/>
    <w:rsid w:val="002171FD"/>
    <w:rsid w:val="002176D6"/>
    <w:rsid w:val="0022346A"/>
    <w:rsid w:val="00226022"/>
    <w:rsid w:val="002276D3"/>
    <w:rsid w:val="00230411"/>
    <w:rsid w:val="00232C1D"/>
    <w:rsid w:val="00234264"/>
    <w:rsid w:val="0024196D"/>
    <w:rsid w:val="00241A93"/>
    <w:rsid w:val="002425A9"/>
    <w:rsid w:val="002426F5"/>
    <w:rsid w:val="00242A2C"/>
    <w:rsid w:val="00245550"/>
    <w:rsid w:val="00245584"/>
    <w:rsid w:val="00251915"/>
    <w:rsid w:val="00251C45"/>
    <w:rsid w:val="00252605"/>
    <w:rsid w:val="00252F46"/>
    <w:rsid w:val="00255629"/>
    <w:rsid w:val="0026120E"/>
    <w:rsid w:val="0026228A"/>
    <w:rsid w:val="0026372C"/>
    <w:rsid w:val="0026423C"/>
    <w:rsid w:val="00266A81"/>
    <w:rsid w:val="00267C23"/>
    <w:rsid w:val="00272422"/>
    <w:rsid w:val="00275508"/>
    <w:rsid w:val="002767C5"/>
    <w:rsid w:val="002773FC"/>
    <w:rsid w:val="00277CF0"/>
    <w:rsid w:val="00277EEC"/>
    <w:rsid w:val="00282A58"/>
    <w:rsid w:val="0028624A"/>
    <w:rsid w:val="00290D6D"/>
    <w:rsid w:val="00293AEE"/>
    <w:rsid w:val="00293B2C"/>
    <w:rsid w:val="002942BA"/>
    <w:rsid w:val="00294F6C"/>
    <w:rsid w:val="00296330"/>
    <w:rsid w:val="002A6046"/>
    <w:rsid w:val="002A67E8"/>
    <w:rsid w:val="002B17FB"/>
    <w:rsid w:val="002B2083"/>
    <w:rsid w:val="002B24BB"/>
    <w:rsid w:val="002B4552"/>
    <w:rsid w:val="002B5FED"/>
    <w:rsid w:val="002B65C3"/>
    <w:rsid w:val="002C0B26"/>
    <w:rsid w:val="002C362F"/>
    <w:rsid w:val="002C3CB5"/>
    <w:rsid w:val="002C3FD6"/>
    <w:rsid w:val="002C5E37"/>
    <w:rsid w:val="002D093B"/>
    <w:rsid w:val="002D28AC"/>
    <w:rsid w:val="002D2998"/>
    <w:rsid w:val="002D36BF"/>
    <w:rsid w:val="002D39B0"/>
    <w:rsid w:val="002D48B6"/>
    <w:rsid w:val="002D6A87"/>
    <w:rsid w:val="002E0C84"/>
    <w:rsid w:val="002E0FF8"/>
    <w:rsid w:val="002E19E6"/>
    <w:rsid w:val="002E54C7"/>
    <w:rsid w:val="002E7A48"/>
    <w:rsid w:val="002F676D"/>
    <w:rsid w:val="00304512"/>
    <w:rsid w:val="00306C40"/>
    <w:rsid w:val="00306F2E"/>
    <w:rsid w:val="00310C44"/>
    <w:rsid w:val="00311B93"/>
    <w:rsid w:val="00315480"/>
    <w:rsid w:val="00315798"/>
    <w:rsid w:val="00315A78"/>
    <w:rsid w:val="003227C6"/>
    <w:rsid w:val="003232FC"/>
    <w:rsid w:val="00326FB0"/>
    <w:rsid w:val="00330413"/>
    <w:rsid w:val="003304C6"/>
    <w:rsid w:val="00331DDF"/>
    <w:rsid w:val="00331E4B"/>
    <w:rsid w:val="00332EE0"/>
    <w:rsid w:val="003330F9"/>
    <w:rsid w:val="003345B5"/>
    <w:rsid w:val="00335215"/>
    <w:rsid w:val="0033529C"/>
    <w:rsid w:val="00335FFC"/>
    <w:rsid w:val="003360E5"/>
    <w:rsid w:val="0033699A"/>
    <w:rsid w:val="0034177B"/>
    <w:rsid w:val="003424E2"/>
    <w:rsid w:val="00342F5F"/>
    <w:rsid w:val="00347EFF"/>
    <w:rsid w:val="00352D47"/>
    <w:rsid w:val="003537AD"/>
    <w:rsid w:val="00353F78"/>
    <w:rsid w:val="0035402A"/>
    <w:rsid w:val="00354843"/>
    <w:rsid w:val="00356594"/>
    <w:rsid w:val="003572B6"/>
    <w:rsid w:val="003604DB"/>
    <w:rsid w:val="00363CB9"/>
    <w:rsid w:val="00364326"/>
    <w:rsid w:val="00364BE4"/>
    <w:rsid w:val="00364E67"/>
    <w:rsid w:val="003662A0"/>
    <w:rsid w:val="0037217D"/>
    <w:rsid w:val="00372EAE"/>
    <w:rsid w:val="003732BF"/>
    <w:rsid w:val="00374362"/>
    <w:rsid w:val="00374980"/>
    <w:rsid w:val="00380EF7"/>
    <w:rsid w:val="00391BDF"/>
    <w:rsid w:val="003924CB"/>
    <w:rsid w:val="00392B2D"/>
    <w:rsid w:val="00392EE5"/>
    <w:rsid w:val="003930B1"/>
    <w:rsid w:val="00393ED1"/>
    <w:rsid w:val="00394CB1"/>
    <w:rsid w:val="00396067"/>
    <w:rsid w:val="003A00F6"/>
    <w:rsid w:val="003A0AB9"/>
    <w:rsid w:val="003A1949"/>
    <w:rsid w:val="003A199A"/>
    <w:rsid w:val="003A3F40"/>
    <w:rsid w:val="003A42F4"/>
    <w:rsid w:val="003A4CCB"/>
    <w:rsid w:val="003A556A"/>
    <w:rsid w:val="003A62A9"/>
    <w:rsid w:val="003A7905"/>
    <w:rsid w:val="003B2E8E"/>
    <w:rsid w:val="003B3886"/>
    <w:rsid w:val="003B395C"/>
    <w:rsid w:val="003B3E6F"/>
    <w:rsid w:val="003B4090"/>
    <w:rsid w:val="003B5E20"/>
    <w:rsid w:val="003B6DC0"/>
    <w:rsid w:val="003C0FCD"/>
    <w:rsid w:val="003C2A63"/>
    <w:rsid w:val="003C3C19"/>
    <w:rsid w:val="003C6066"/>
    <w:rsid w:val="003C74D8"/>
    <w:rsid w:val="003D1439"/>
    <w:rsid w:val="003D1F4A"/>
    <w:rsid w:val="003D3B9D"/>
    <w:rsid w:val="003D4002"/>
    <w:rsid w:val="003D6EFA"/>
    <w:rsid w:val="003D774C"/>
    <w:rsid w:val="003E1B62"/>
    <w:rsid w:val="003E3C2F"/>
    <w:rsid w:val="003E51CF"/>
    <w:rsid w:val="003F0D88"/>
    <w:rsid w:val="003F7523"/>
    <w:rsid w:val="00400C53"/>
    <w:rsid w:val="0040585A"/>
    <w:rsid w:val="00406FF1"/>
    <w:rsid w:val="00415BE8"/>
    <w:rsid w:val="00416AA0"/>
    <w:rsid w:val="004176C5"/>
    <w:rsid w:val="004216A8"/>
    <w:rsid w:val="00422105"/>
    <w:rsid w:val="004301AC"/>
    <w:rsid w:val="00430E1B"/>
    <w:rsid w:val="00432E3C"/>
    <w:rsid w:val="00441B81"/>
    <w:rsid w:val="0044315C"/>
    <w:rsid w:val="004454C4"/>
    <w:rsid w:val="0044685E"/>
    <w:rsid w:val="00446BE5"/>
    <w:rsid w:val="0045017A"/>
    <w:rsid w:val="004508DF"/>
    <w:rsid w:val="00451BDF"/>
    <w:rsid w:val="0045487C"/>
    <w:rsid w:val="0045742C"/>
    <w:rsid w:val="00461813"/>
    <w:rsid w:val="00462AFF"/>
    <w:rsid w:val="00463163"/>
    <w:rsid w:val="0046480B"/>
    <w:rsid w:val="0046582F"/>
    <w:rsid w:val="00467198"/>
    <w:rsid w:val="004672C1"/>
    <w:rsid w:val="00467FE3"/>
    <w:rsid w:val="00472845"/>
    <w:rsid w:val="004728AE"/>
    <w:rsid w:val="004750F0"/>
    <w:rsid w:val="00477D00"/>
    <w:rsid w:val="00481C54"/>
    <w:rsid w:val="00482795"/>
    <w:rsid w:val="00482987"/>
    <w:rsid w:val="00485CC4"/>
    <w:rsid w:val="004876D3"/>
    <w:rsid w:val="0048792B"/>
    <w:rsid w:val="00490629"/>
    <w:rsid w:val="0049392F"/>
    <w:rsid w:val="00494201"/>
    <w:rsid w:val="0049661C"/>
    <w:rsid w:val="004A04A2"/>
    <w:rsid w:val="004A0909"/>
    <w:rsid w:val="004A1E9F"/>
    <w:rsid w:val="004A307F"/>
    <w:rsid w:val="004B1D19"/>
    <w:rsid w:val="004B3E66"/>
    <w:rsid w:val="004B4475"/>
    <w:rsid w:val="004B4A56"/>
    <w:rsid w:val="004B5311"/>
    <w:rsid w:val="004B5FE2"/>
    <w:rsid w:val="004B6148"/>
    <w:rsid w:val="004B6330"/>
    <w:rsid w:val="004B664B"/>
    <w:rsid w:val="004B706B"/>
    <w:rsid w:val="004C205D"/>
    <w:rsid w:val="004C2EEA"/>
    <w:rsid w:val="004C4FEE"/>
    <w:rsid w:val="004D049B"/>
    <w:rsid w:val="004D0A4F"/>
    <w:rsid w:val="004D170C"/>
    <w:rsid w:val="004D36A0"/>
    <w:rsid w:val="004D5470"/>
    <w:rsid w:val="004D5599"/>
    <w:rsid w:val="004E026F"/>
    <w:rsid w:val="004E1405"/>
    <w:rsid w:val="004E1C83"/>
    <w:rsid w:val="004E41A5"/>
    <w:rsid w:val="004E4391"/>
    <w:rsid w:val="004E5204"/>
    <w:rsid w:val="004F3ECA"/>
    <w:rsid w:val="004F6714"/>
    <w:rsid w:val="00500280"/>
    <w:rsid w:val="00500841"/>
    <w:rsid w:val="00502EEC"/>
    <w:rsid w:val="005062B8"/>
    <w:rsid w:val="00512A88"/>
    <w:rsid w:val="0051315D"/>
    <w:rsid w:val="00513857"/>
    <w:rsid w:val="005166D7"/>
    <w:rsid w:val="00520164"/>
    <w:rsid w:val="00522AE7"/>
    <w:rsid w:val="00524617"/>
    <w:rsid w:val="00526F05"/>
    <w:rsid w:val="005303A8"/>
    <w:rsid w:val="00530488"/>
    <w:rsid w:val="00531E52"/>
    <w:rsid w:val="005337C0"/>
    <w:rsid w:val="005349F0"/>
    <w:rsid w:val="0053726F"/>
    <w:rsid w:val="005405B6"/>
    <w:rsid w:val="00540FB6"/>
    <w:rsid w:val="00542D8B"/>
    <w:rsid w:val="00543369"/>
    <w:rsid w:val="00543829"/>
    <w:rsid w:val="00545E1A"/>
    <w:rsid w:val="00550D70"/>
    <w:rsid w:val="005521BF"/>
    <w:rsid w:val="00552324"/>
    <w:rsid w:val="0055742F"/>
    <w:rsid w:val="00557F44"/>
    <w:rsid w:val="00562A40"/>
    <w:rsid w:val="00562ABB"/>
    <w:rsid w:val="00563925"/>
    <w:rsid w:val="00563D64"/>
    <w:rsid w:val="005678CB"/>
    <w:rsid w:val="005720F5"/>
    <w:rsid w:val="00574F02"/>
    <w:rsid w:val="00575980"/>
    <w:rsid w:val="005767FD"/>
    <w:rsid w:val="00577500"/>
    <w:rsid w:val="00577FFA"/>
    <w:rsid w:val="00590DE4"/>
    <w:rsid w:val="005920B0"/>
    <w:rsid w:val="00594FA2"/>
    <w:rsid w:val="005959A1"/>
    <w:rsid w:val="00595A51"/>
    <w:rsid w:val="00596EDA"/>
    <w:rsid w:val="005A077C"/>
    <w:rsid w:val="005A3BEB"/>
    <w:rsid w:val="005A473F"/>
    <w:rsid w:val="005A6A42"/>
    <w:rsid w:val="005A77B7"/>
    <w:rsid w:val="005B12D9"/>
    <w:rsid w:val="005B2C05"/>
    <w:rsid w:val="005B4A4F"/>
    <w:rsid w:val="005B5489"/>
    <w:rsid w:val="005B64AE"/>
    <w:rsid w:val="005B684D"/>
    <w:rsid w:val="005B74E5"/>
    <w:rsid w:val="005C009B"/>
    <w:rsid w:val="005C2301"/>
    <w:rsid w:val="005C358A"/>
    <w:rsid w:val="005C426C"/>
    <w:rsid w:val="005C5341"/>
    <w:rsid w:val="005C67A2"/>
    <w:rsid w:val="005D00BC"/>
    <w:rsid w:val="005D30D4"/>
    <w:rsid w:val="005D4FB2"/>
    <w:rsid w:val="005D52C0"/>
    <w:rsid w:val="005D6267"/>
    <w:rsid w:val="005D7D97"/>
    <w:rsid w:val="005E0A46"/>
    <w:rsid w:val="005E1946"/>
    <w:rsid w:val="005E1F69"/>
    <w:rsid w:val="005E3D74"/>
    <w:rsid w:val="005E4D6D"/>
    <w:rsid w:val="005E4F72"/>
    <w:rsid w:val="005E7CB1"/>
    <w:rsid w:val="005F392C"/>
    <w:rsid w:val="005F46CC"/>
    <w:rsid w:val="005F4982"/>
    <w:rsid w:val="005F5C66"/>
    <w:rsid w:val="005F7612"/>
    <w:rsid w:val="005F7699"/>
    <w:rsid w:val="00602D38"/>
    <w:rsid w:val="00604141"/>
    <w:rsid w:val="0060731A"/>
    <w:rsid w:val="006074F4"/>
    <w:rsid w:val="00611628"/>
    <w:rsid w:val="00611C26"/>
    <w:rsid w:val="00612207"/>
    <w:rsid w:val="006126BA"/>
    <w:rsid w:val="00614C46"/>
    <w:rsid w:val="006152C0"/>
    <w:rsid w:val="00615F8B"/>
    <w:rsid w:val="00620EBF"/>
    <w:rsid w:val="00621267"/>
    <w:rsid w:val="00622129"/>
    <w:rsid w:val="006235FE"/>
    <w:rsid w:val="00624FB8"/>
    <w:rsid w:val="006265A9"/>
    <w:rsid w:val="006268D5"/>
    <w:rsid w:val="00627075"/>
    <w:rsid w:val="0062771C"/>
    <w:rsid w:val="00630C31"/>
    <w:rsid w:val="006312F9"/>
    <w:rsid w:val="00632FA4"/>
    <w:rsid w:val="00634EFE"/>
    <w:rsid w:val="00635527"/>
    <w:rsid w:val="00636E60"/>
    <w:rsid w:val="00637231"/>
    <w:rsid w:val="00645FAD"/>
    <w:rsid w:val="00645FDB"/>
    <w:rsid w:val="006476D6"/>
    <w:rsid w:val="006506AE"/>
    <w:rsid w:val="00651C1A"/>
    <w:rsid w:val="006529AC"/>
    <w:rsid w:val="00652B53"/>
    <w:rsid w:val="00653846"/>
    <w:rsid w:val="006544A3"/>
    <w:rsid w:val="00654C6E"/>
    <w:rsid w:val="00660799"/>
    <w:rsid w:val="00660E86"/>
    <w:rsid w:val="00661977"/>
    <w:rsid w:val="00662EF9"/>
    <w:rsid w:val="00663FB4"/>
    <w:rsid w:val="00665B4A"/>
    <w:rsid w:val="00666329"/>
    <w:rsid w:val="00666BBF"/>
    <w:rsid w:val="00667168"/>
    <w:rsid w:val="00667278"/>
    <w:rsid w:val="006675EE"/>
    <w:rsid w:val="006679C2"/>
    <w:rsid w:val="006700D2"/>
    <w:rsid w:val="00670BCC"/>
    <w:rsid w:val="0067107C"/>
    <w:rsid w:val="0067139E"/>
    <w:rsid w:val="00671D52"/>
    <w:rsid w:val="00672715"/>
    <w:rsid w:val="00672E70"/>
    <w:rsid w:val="00672FF1"/>
    <w:rsid w:val="006749C0"/>
    <w:rsid w:val="00675DDD"/>
    <w:rsid w:val="0067701E"/>
    <w:rsid w:val="0067745A"/>
    <w:rsid w:val="006774BE"/>
    <w:rsid w:val="006840FB"/>
    <w:rsid w:val="006850D1"/>
    <w:rsid w:val="00685EF8"/>
    <w:rsid w:val="0068641E"/>
    <w:rsid w:val="00687206"/>
    <w:rsid w:val="006914D7"/>
    <w:rsid w:val="0069364E"/>
    <w:rsid w:val="00693CA5"/>
    <w:rsid w:val="0069558E"/>
    <w:rsid w:val="00697A87"/>
    <w:rsid w:val="006A113D"/>
    <w:rsid w:val="006A1193"/>
    <w:rsid w:val="006A1935"/>
    <w:rsid w:val="006A33FD"/>
    <w:rsid w:val="006A52EF"/>
    <w:rsid w:val="006A7942"/>
    <w:rsid w:val="006B0597"/>
    <w:rsid w:val="006B3826"/>
    <w:rsid w:val="006B42A1"/>
    <w:rsid w:val="006B4548"/>
    <w:rsid w:val="006B4E7E"/>
    <w:rsid w:val="006B58CA"/>
    <w:rsid w:val="006B792A"/>
    <w:rsid w:val="006C2B6F"/>
    <w:rsid w:val="006C32CE"/>
    <w:rsid w:val="006C48C0"/>
    <w:rsid w:val="006C70A6"/>
    <w:rsid w:val="006C7DE9"/>
    <w:rsid w:val="006D08DF"/>
    <w:rsid w:val="006D505E"/>
    <w:rsid w:val="006E1BA7"/>
    <w:rsid w:val="006E53C1"/>
    <w:rsid w:val="006E6D5D"/>
    <w:rsid w:val="006E6F4E"/>
    <w:rsid w:val="006E765F"/>
    <w:rsid w:val="006E7FDF"/>
    <w:rsid w:val="006F09FB"/>
    <w:rsid w:val="006F4C8E"/>
    <w:rsid w:val="006F4F2A"/>
    <w:rsid w:val="006F56FA"/>
    <w:rsid w:val="006F5772"/>
    <w:rsid w:val="006F78A5"/>
    <w:rsid w:val="00701582"/>
    <w:rsid w:val="00702325"/>
    <w:rsid w:val="00703C8F"/>
    <w:rsid w:val="007044DB"/>
    <w:rsid w:val="00705165"/>
    <w:rsid w:val="0070660C"/>
    <w:rsid w:val="007115AE"/>
    <w:rsid w:val="007119DC"/>
    <w:rsid w:val="007135AC"/>
    <w:rsid w:val="00713E53"/>
    <w:rsid w:val="0071429B"/>
    <w:rsid w:val="007165EB"/>
    <w:rsid w:val="007177A5"/>
    <w:rsid w:val="00717A0D"/>
    <w:rsid w:val="007225D5"/>
    <w:rsid w:val="00722963"/>
    <w:rsid w:val="00723905"/>
    <w:rsid w:val="00725AA8"/>
    <w:rsid w:val="007262ED"/>
    <w:rsid w:val="00727545"/>
    <w:rsid w:val="00730A70"/>
    <w:rsid w:val="00731037"/>
    <w:rsid w:val="00731794"/>
    <w:rsid w:val="00733B32"/>
    <w:rsid w:val="00737C38"/>
    <w:rsid w:val="00741002"/>
    <w:rsid w:val="007417EC"/>
    <w:rsid w:val="00745ADD"/>
    <w:rsid w:val="007571B4"/>
    <w:rsid w:val="00760466"/>
    <w:rsid w:val="007606C2"/>
    <w:rsid w:val="007606CE"/>
    <w:rsid w:val="0076115C"/>
    <w:rsid w:val="007635F5"/>
    <w:rsid w:val="007640B6"/>
    <w:rsid w:val="00764F37"/>
    <w:rsid w:val="00765B41"/>
    <w:rsid w:val="00765DBA"/>
    <w:rsid w:val="007667E2"/>
    <w:rsid w:val="0077029B"/>
    <w:rsid w:val="007745D3"/>
    <w:rsid w:val="00775C9E"/>
    <w:rsid w:val="0077766B"/>
    <w:rsid w:val="00780328"/>
    <w:rsid w:val="00780794"/>
    <w:rsid w:val="00780AFE"/>
    <w:rsid w:val="007815CB"/>
    <w:rsid w:val="00781980"/>
    <w:rsid w:val="00781B77"/>
    <w:rsid w:val="00781F44"/>
    <w:rsid w:val="00781F7A"/>
    <w:rsid w:val="00782826"/>
    <w:rsid w:val="0079171E"/>
    <w:rsid w:val="00794116"/>
    <w:rsid w:val="007942F5"/>
    <w:rsid w:val="007952F5"/>
    <w:rsid w:val="00796620"/>
    <w:rsid w:val="007A0219"/>
    <w:rsid w:val="007A097E"/>
    <w:rsid w:val="007A3A2C"/>
    <w:rsid w:val="007A3FD4"/>
    <w:rsid w:val="007A4696"/>
    <w:rsid w:val="007A4EC5"/>
    <w:rsid w:val="007A7F61"/>
    <w:rsid w:val="007B1B9E"/>
    <w:rsid w:val="007B2C24"/>
    <w:rsid w:val="007B30FD"/>
    <w:rsid w:val="007B3589"/>
    <w:rsid w:val="007B3A46"/>
    <w:rsid w:val="007B506A"/>
    <w:rsid w:val="007B5433"/>
    <w:rsid w:val="007B5DD8"/>
    <w:rsid w:val="007B6A2C"/>
    <w:rsid w:val="007B718C"/>
    <w:rsid w:val="007B761F"/>
    <w:rsid w:val="007C0A46"/>
    <w:rsid w:val="007C0CE3"/>
    <w:rsid w:val="007C0FCC"/>
    <w:rsid w:val="007C2636"/>
    <w:rsid w:val="007C2FDB"/>
    <w:rsid w:val="007D11CD"/>
    <w:rsid w:val="007D20FC"/>
    <w:rsid w:val="007D2298"/>
    <w:rsid w:val="007D2916"/>
    <w:rsid w:val="007D3E3B"/>
    <w:rsid w:val="007D4448"/>
    <w:rsid w:val="007D4AD1"/>
    <w:rsid w:val="007E3290"/>
    <w:rsid w:val="007E3DAE"/>
    <w:rsid w:val="007E41C9"/>
    <w:rsid w:val="007E63AC"/>
    <w:rsid w:val="007E6F25"/>
    <w:rsid w:val="007E7AE1"/>
    <w:rsid w:val="007F1B53"/>
    <w:rsid w:val="007F259F"/>
    <w:rsid w:val="007F3451"/>
    <w:rsid w:val="007F4D81"/>
    <w:rsid w:val="007F527D"/>
    <w:rsid w:val="00800DA4"/>
    <w:rsid w:val="00805564"/>
    <w:rsid w:val="008103F0"/>
    <w:rsid w:val="008104E5"/>
    <w:rsid w:val="008105DF"/>
    <w:rsid w:val="00814707"/>
    <w:rsid w:val="00814E36"/>
    <w:rsid w:val="008157BD"/>
    <w:rsid w:val="00820555"/>
    <w:rsid w:val="008221A4"/>
    <w:rsid w:val="0082338D"/>
    <w:rsid w:val="00824133"/>
    <w:rsid w:val="00826195"/>
    <w:rsid w:val="00826BE4"/>
    <w:rsid w:val="00827359"/>
    <w:rsid w:val="00827E39"/>
    <w:rsid w:val="00830F55"/>
    <w:rsid w:val="008326CA"/>
    <w:rsid w:val="00837234"/>
    <w:rsid w:val="00840AE7"/>
    <w:rsid w:val="00841CB9"/>
    <w:rsid w:val="00842950"/>
    <w:rsid w:val="00843396"/>
    <w:rsid w:val="00847295"/>
    <w:rsid w:val="00850180"/>
    <w:rsid w:val="00852887"/>
    <w:rsid w:val="00855B49"/>
    <w:rsid w:val="0086116E"/>
    <w:rsid w:val="008619A7"/>
    <w:rsid w:val="008619F3"/>
    <w:rsid w:val="00863068"/>
    <w:rsid w:val="00863781"/>
    <w:rsid w:val="00870017"/>
    <w:rsid w:val="00875A71"/>
    <w:rsid w:val="0087741A"/>
    <w:rsid w:val="00880502"/>
    <w:rsid w:val="00880E21"/>
    <w:rsid w:val="0088276E"/>
    <w:rsid w:val="0088340C"/>
    <w:rsid w:val="008853F4"/>
    <w:rsid w:val="00885944"/>
    <w:rsid w:val="00885B93"/>
    <w:rsid w:val="00885FA7"/>
    <w:rsid w:val="008866E5"/>
    <w:rsid w:val="00887C30"/>
    <w:rsid w:val="008916C0"/>
    <w:rsid w:val="00891EDA"/>
    <w:rsid w:val="00892739"/>
    <w:rsid w:val="008967B6"/>
    <w:rsid w:val="00896993"/>
    <w:rsid w:val="00897F95"/>
    <w:rsid w:val="008A08CE"/>
    <w:rsid w:val="008A0F30"/>
    <w:rsid w:val="008A174C"/>
    <w:rsid w:val="008A3AD5"/>
    <w:rsid w:val="008A41F5"/>
    <w:rsid w:val="008A5CC4"/>
    <w:rsid w:val="008A6761"/>
    <w:rsid w:val="008A73F2"/>
    <w:rsid w:val="008A7479"/>
    <w:rsid w:val="008A79EB"/>
    <w:rsid w:val="008A7FC3"/>
    <w:rsid w:val="008B07A5"/>
    <w:rsid w:val="008B1D08"/>
    <w:rsid w:val="008B4E37"/>
    <w:rsid w:val="008B65BF"/>
    <w:rsid w:val="008B70C5"/>
    <w:rsid w:val="008B71F9"/>
    <w:rsid w:val="008B74D2"/>
    <w:rsid w:val="008C0BF3"/>
    <w:rsid w:val="008C0C3C"/>
    <w:rsid w:val="008C0CC5"/>
    <w:rsid w:val="008C1B9E"/>
    <w:rsid w:val="008D1164"/>
    <w:rsid w:val="008D1CCC"/>
    <w:rsid w:val="008D3725"/>
    <w:rsid w:val="008D5B04"/>
    <w:rsid w:val="008D5B86"/>
    <w:rsid w:val="008D6F3C"/>
    <w:rsid w:val="008D7B85"/>
    <w:rsid w:val="008E0CCF"/>
    <w:rsid w:val="008E1D3B"/>
    <w:rsid w:val="008E1FE5"/>
    <w:rsid w:val="008E2267"/>
    <w:rsid w:val="008E2C4B"/>
    <w:rsid w:val="008E6100"/>
    <w:rsid w:val="008F21F6"/>
    <w:rsid w:val="008F27AF"/>
    <w:rsid w:val="008F5C86"/>
    <w:rsid w:val="008F6CF5"/>
    <w:rsid w:val="008F7863"/>
    <w:rsid w:val="009012B4"/>
    <w:rsid w:val="00903757"/>
    <w:rsid w:val="009048F0"/>
    <w:rsid w:val="00906E15"/>
    <w:rsid w:val="00907252"/>
    <w:rsid w:val="0091020D"/>
    <w:rsid w:val="009109D3"/>
    <w:rsid w:val="00910E8C"/>
    <w:rsid w:val="0091135F"/>
    <w:rsid w:val="00915D86"/>
    <w:rsid w:val="009160FC"/>
    <w:rsid w:val="00916DB8"/>
    <w:rsid w:val="00920ECB"/>
    <w:rsid w:val="009212A3"/>
    <w:rsid w:val="00921C4B"/>
    <w:rsid w:val="00922714"/>
    <w:rsid w:val="009241A4"/>
    <w:rsid w:val="009246B4"/>
    <w:rsid w:val="00926457"/>
    <w:rsid w:val="00926765"/>
    <w:rsid w:val="00931F3E"/>
    <w:rsid w:val="00937809"/>
    <w:rsid w:val="0094006B"/>
    <w:rsid w:val="00940A49"/>
    <w:rsid w:val="00943EC3"/>
    <w:rsid w:val="0094463E"/>
    <w:rsid w:val="00946145"/>
    <w:rsid w:val="009475E5"/>
    <w:rsid w:val="00947FE3"/>
    <w:rsid w:val="0095023F"/>
    <w:rsid w:val="00953377"/>
    <w:rsid w:val="009535AA"/>
    <w:rsid w:val="00954EA6"/>
    <w:rsid w:val="009561BE"/>
    <w:rsid w:val="00957960"/>
    <w:rsid w:val="00960336"/>
    <w:rsid w:val="009608AA"/>
    <w:rsid w:val="009613B3"/>
    <w:rsid w:val="00962386"/>
    <w:rsid w:val="009627B8"/>
    <w:rsid w:val="00963FA1"/>
    <w:rsid w:val="00964BEC"/>
    <w:rsid w:val="0096535B"/>
    <w:rsid w:val="00966E92"/>
    <w:rsid w:val="00967727"/>
    <w:rsid w:val="009703C5"/>
    <w:rsid w:val="00976882"/>
    <w:rsid w:val="00977CA0"/>
    <w:rsid w:val="0098074C"/>
    <w:rsid w:val="00981147"/>
    <w:rsid w:val="00985091"/>
    <w:rsid w:val="0098662A"/>
    <w:rsid w:val="0099111D"/>
    <w:rsid w:val="009932F5"/>
    <w:rsid w:val="009941F4"/>
    <w:rsid w:val="00994D89"/>
    <w:rsid w:val="009A15E9"/>
    <w:rsid w:val="009A1E72"/>
    <w:rsid w:val="009A331E"/>
    <w:rsid w:val="009A6996"/>
    <w:rsid w:val="009A741C"/>
    <w:rsid w:val="009A7A07"/>
    <w:rsid w:val="009B094E"/>
    <w:rsid w:val="009B121F"/>
    <w:rsid w:val="009B1BD8"/>
    <w:rsid w:val="009B2D8B"/>
    <w:rsid w:val="009B318B"/>
    <w:rsid w:val="009C17FD"/>
    <w:rsid w:val="009C4855"/>
    <w:rsid w:val="009C6C2B"/>
    <w:rsid w:val="009C7A54"/>
    <w:rsid w:val="009C7CFA"/>
    <w:rsid w:val="009D0718"/>
    <w:rsid w:val="009D17F4"/>
    <w:rsid w:val="009D3576"/>
    <w:rsid w:val="009D37EF"/>
    <w:rsid w:val="009D6A02"/>
    <w:rsid w:val="009D75FC"/>
    <w:rsid w:val="009D761D"/>
    <w:rsid w:val="009E181C"/>
    <w:rsid w:val="009E1BDB"/>
    <w:rsid w:val="009E21C8"/>
    <w:rsid w:val="009E2254"/>
    <w:rsid w:val="009E2C4C"/>
    <w:rsid w:val="009E603B"/>
    <w:rsid w:val="009F1C75"/>
    <w:rsid w:val="009F2C06"/>
    <w:rsid w:val="009F2CB3"/>
    <w:rsid w:val="009F3D8E"/>
    <w:rsid w:val="009F59AF"/>
    <w:rsid w:val="009F7097"/>
    <w:rsid w:val="00A01134"/>
    <w:rsid w:val="00A029B5"/>
    <w:rsid w:val="00A02BBB"/>
    <w:rsid w:val="00A033AA"/>
    <w:rsid w:val="00A052C4"/>
    <w:rsid w:val="00A06418"/>
    <w:rsid w:val="00A108C0"/>
    <w:rsid w:val="00A124EA"/>
    <w:rsid w:val="00A1284A"/>
    <w:rsid w:val="00A14A20"/>
    <w:rsid w:val="00A15E27"/>
    <w:rsid w:val="00A17736"/>
    <w:rsid w:val="00A17925"/>
    <w:rsid w:val="00A2003A"/>
    <w:rsid w:val="00A21BD1"/>
    <w:rsid w:val="00A22A1B"/>
    <w:rsid w:val="00A23AC3"/>
    <w:rsid w:val="00A23B3B"/>
    <w:rsid w:val="00A246DC"/>
    <w:rsid w:val="00A248D6"/>
    <w:rsid w:val="00A26324"/>
    <w:rsid w:val="00A31208"/>
    <w:rsid w:val="00A313CF"/>
    <w:rsid w:val="00A31B73"/>
    <w:rsid w:val="00A31FD9"/>
    <w:rsid w:val="00A3323E"/>
    <w:rsid w:val="00A3389D"/>
    <w:rsid w:val="00A33A90"/>
    <w:rsid w:val="00A35F5A"/>
    <w:rsid w:val="00A412BB"/>
    <w:rsid w:val="00A419A9"/>
    <w:rsid w:val="00A43860"/>
    <w:rsid w:val="00A439DF"/>
    <w:rsid w:val="00A44B49"/>
    <w:rsid w:val="00A4599C"/>
    <w:rsid w:val="00A47DAB"/>
    <w:rsid w:val="00A507BE"/>
    <w:rsid w:val="00A520B0"/>
    <w:rsid w:val="00A5371E"/>
    <w:rsid w:val="00A55D42"/>
    <w:rsid w:val="00A5717D"/>
    <w:rsid w:val="00A612F8"/>
    <w:rsid w:val="00A61B6C"/>
    <w:rsid w:val="00A628EF"/>
    <w:rsid w:val="00A62DF8"/>
    <w:rsid w:val="00A63F73"/>
    <w:rsid w:val="00A63FF9"/>
    <w:rsid w:val="00A64A75"/>
    <w:rsid w:val="00A75160"/>
    <w:rsid w:val="00A751E9"/>
    <w:rsid w:val="00A75B70"/>
    <w:rsid w:val="00A8029C"/>
    <w:rsid w:val="00A81ACB"/>
    <w:rsid w:val="00A859EC"/>
    <w:rsid w:val="00A91896"/>
    <w:rsid w:val="00A93ADE"/>
    <w:rsid w:val="00A948C6"/>
    <w:rsid w:val="00A94ED1"/>
    <w:rsid w:val="00A972D2"/>
    <w:rsid w:val="00AA0228"/>
    <w:rsid w:val="00AA1FFC"/>
    <w:rsid w:val="00AA365B"/>
    <w:rsid w:val="00AA5BDA"/>
    <w:rsid w:val="00AA732D"/>
    <w:rsid w:val="00AB0B10"/>
    <w:rsid w:val="00AB26B0"/>
    <w:rsid w:val="00AB2D34"/>
    <w:rsid w:val="00AB3AF4"/>
    <w:rsid w:val="00AB5397"/>
    <w:rsid w:val="00AB5EB9"/>
    <w:rsid w:val="00AB75C6"/>
    <w:rsid w:val="00AC0567"/>
    <w:rsid w:val="00AC1316"/>
    <w:rsid w:val="00AC165E"/>
    <w:rsid w:val="00AC28BD"/>
    <w:rsid w:val="00AC2EE9"/>
    <w:rsid w:val="00AC4CB3"/>
    <w:rsid w:val="00AC50F3"/>
    <w:rsid w:val="00AC5689"/>
    <w:rsid w:val="00AC6F44"/>
    <w:rsid w:val="00AD04C8"/>
    <w:rsid w:val="00AD1854"/>
    <w:rsid w:val="00AD328E"/>
    <w:rsid w:val="00AD3838"/>
    <w:rsid w:val="00AD7313"/>
    <w:rsid w:val="00AE59EE"/>
    <w:rsid w:val="00AE627A"/>
    <w:rsid w:val="00AE722D"/>
    <w:rsid w:val="00AF3809"/>
    <w:rsid w:val="00AF461C"/>
    <w:rsid w:val="00AF496E"/>
    <w:rsid w:val="00AF4B0B"/>
    <w:rsid w:val="00AF4B2E"/>
    <w:rsid w:val="00AF6091"/>
    <w:rsid w:val="00AF6AB5"/>
    <w:rsid w:val="00AF740E"/>
    <w:rsid w:val="00B05056"/>
    <w:rsid w:val="00B052DE"/>
    <w:rsid w:val="00B0752D"/>
    <w:rsid w:val="00B07F3A"/>
    <w:rsid w:val="00B10575"/>
    <w:rsid w:val="00B1267B"/>
    <w:rsid w:val="00B138E2"/>
    <w:rsid w:val="00B13AC9"/>
    <w:rsid w:val="00B15544"/>
    <w:rsid w:val="00B16811"/>
    <w:rsid w:val="00B2028D"/>
    <w:rsid w:val="00B21616"/>
    <w:rsid w:val="00B216E9"/>
    <w:rsid w:val="00B23556"/>
    <w:rsid w:val="00B2594A"/>
    <w:rsid w:val="00B26479"/>
    <w:rsid w:val="00B26EFF"/>
    <w:rsid w:val="00B2746F"/>
    <w:rsid w:val="00B30256"/>
    <w:rsid w:val="00B30729"/>
    <w:rsid w:val="00B31F33"/>
    <w:rsid w:val="00B32762"/>
    <w:rsid w:val="00B379CD"/>
    <w:rsid w:val="00B4069C"/>
    <w:rsid w:val="00B43718"/>
    <w:rsid w:val="00B50234"/>
    <w:rsid w:val="00B509BC"/>
    <w:rsid w:val="00B521EE"/>
    <w:rsid w:val="00B52CC3"/>
    <w:rsid w:val="00B52FF3"/>
    <w:rsid w:val="00B56C5C"/>
    <w:rsid w:val="00B607D5"/>
    <w:rsid w:val="00B61E14"/>
    <w:rsid w:val="00B63CC3"/>
    <w:rsid w:val="00B63F17"/>
    <w:rsid w:val="00B67C89"/>
    <w:rsid w:val="00B71CC7"/>
    <w:rsid w:val="00B726B3"/>
    <w:rsid w:val="00B7585A"/>
    <w:rsid w:val="00B77726"/>
    <w:rsid w:val="00B77758"/>
    <w:rsid w:val="00B77A32"/>
    <w:rsid w:val="00B80B1F"/>
    <w:rsid w:val="00B830BF"/>
    <w:rsid w:val="00B85335"/>
    <w:rsid w:val="00B86B61"/>
    <w:rsid w:val="00B87700"/>
    <w:rsid w:val="00B87FD7"/>
    <w:rsid w:val="00B909D0"/>
    <w:rsid w:val="00B92A06"/>
    <w:rsid w:val="00B94EE0"/>
    <w:rsid w:val="00B9711F"/>
    <w:rsid w:val="00BA265B"/>
    <w:rsid w:val="00BA34A1"/>
    <w:rsid w:val="00BA3745"/>
    <w:rsid w:val="00BA5CA8"/>
    <w:rsid w:val="00BA6B2B"/>
    <w:rsid w:val="00BB2998"/>
    <w:rsid w:val="00BB29DE"/>
    <w:rsid w:val="00BB3097"/>
    <w:rsid w:val="00BB45CE"/>
    <w:rsid w:val="00BB4E4B"/>
    <w:rsid w:val="00BB521B"/>
    <w:rsid w:val="00BB52CA"/>
    <w:rsid w:val="00BB5B4B"/>
    <w:rsid w:val="00BB5BB0"/>
    <w:rsid w:val="00BB6EC0"/>
    <w:rsid w:val="00BB76CB"/>
    <w:rsid w:val="00BB7814"/>
    <w:rsid w:val="00BB7CE9"/>
    <w:rsid w:val="00BC1EF6"/>
    <w:rsid w:val="00BC446A"/>
    <w:rsid w:val="00BC58E5"/>
    <w:rsid w:val="00BC6468"/>
    <w:rsid w:val="00BD3502"/>
    <w:rsid w:val="00BD7AD7"/>
    <w:rsid w:val="00BE18F1"/>
    <w:rsid w:val="00BE34F8"/>
    <w:rsid w:val="00BE35AD"/>
    <w:rsid w:val="00BE4F1E"/>
    <w:rsid w:val="00BE5402"/>
    <w:rsid w:val="00BE560F"/>
    <w:rsid w:val="00BE576E"/>
    <w:rsid w:val="00BE584E"/>
    <w:rsid w:val="00BE666C"/>
    <w:rsid w:val="00BE6DF1"/>
    <w:rsid w:val="00BE7975"/>
    <w:rsid w:val="00BE7AEC"/>
    <w:rsid w:val="00BF053E"/>
    <w:rsid w:val="00BF16C4"/>
    <w:rsid w:val="00BF44D7"/>
    <w:rsid w:val="00BF7496"/>
    <w:rsid w:val="00BF7C92"/>
    <w:rsid w:val="00C009E2"/>
    <w:rsid w:val="00C024C2"/>
    <w:rsid w:val="00C028F9"/>
    <w:rsid w:val="00C03B9D"/>
    <w:rsid w:val="00C03FB6"/>
    <w:rsid w:val="00C0415D"/>
    <w:rsid w:val="00C122B3"/>
    <w:rsid w:val="00C124BB"/>
    <w:rsid w:val="00C126AA"/>
    <w:rsid w:val="00C171AF"/>
    <w:rsid w:val="00C2266C"/>
    <w:rsid w:val="00C22D2D"/>
    <w:rsid w:val="00C2591E"/>
    <w:rsid w:val="00C32AF6"/>
    <w:rsid w:val="00C338F3"/>
    <w:rsid w:val="00C33D2D"/>
    <w:rsid w:val="00C34829"/>
    <w:rsid w:val="00C348A2"/>
    <w:rsid w:val="00C35777"/>
    <w:rsid w:val="00C35F35"/>
    <w:rsid w:val="00C36E29"/>
    <w:rsid w:val="00C4182F"/>
    <w:rsid w:val="00C42952"/>
    <w:rsid w:val="00C4296B"/>
    <w:rsid w:val="00C43137"/>
    <w:rsid w:val="00C43CFF"/>
    <w:rsid w:val="00C470A1"/>
    <w:rsid w:val="00C54BDB"/>
    <w:rsid w:val="00C54CC0"/>
    <w:rsid w:val="00C553EC"/>
    <w:rsid w:val="00C60AEF"/>
    <w:rsid w:val="00C60C7F"/>
    <w:rsid w:val="00C62DCC"/>
    <w:rsid w:val="00C664DE"/>
    <w:rsid w:val="00C66ED1"/>
    <w:rsid w:val="00C7155F"/>
    <w:rsid w:val="00C725EC"/>
    <w:rsid w:val="00C738ED"/>
    <w:rsid w:val="00C77604"/>
    <w:rsid w:val="00C77F12"/>
    <w:rsid w:val="00C811D2"/>
    <w:rsid w:val="00C824C7"/>
    <w:rsid w:val="00C92737"/>
    <w:rsid w:val="00C92CA1"/>
    <w:rsid w:val="00C933D0"/>
    <w:rsid w:val="00C95DD3"/>
    <w:rsid w:val="00C97415"/>
    <w:rsid w:val="00C974D9"/>
    <w:rsid w:val="00CA4358"/>
    <w:rsid w:val="00CA438E"/>
    <w:rsid w:val="00CA7027"/>
    <w:rsid w:val="00CB01C1"/>
    <w:rsid w:val="00CB10F6"/>
    <w:rsid w:val="00CB12B7"/>
    <w:rsid w:val="00CB26CB"/>
    <w:rsid w:val="00CB3472"/>
    <w:rsid w:val="00CB3BBE"/>
    <w:rsid w:val="00CB584A"/>
    <w:rsid w:val="00CB7067"/>
    <w:rsid w:val="00CB7A5B"/>
    <w:rsid w:val="00CC166C"/>
    <w:rsid w:val="00CC2D76"/>
    <w:rsid w:val="00CC3779"/>
    <w:rsid w:val="00CC4B6A"/>
    <w:rsid w:val="00CC6FE4"/>
    <w:rsid w:val="00CC72C3"/>
    <w:rsid w:val="00CC777A"/>
    <w:rsid w:val="00CD0B34"/>
    <w:rsid w:val="00CD1467"/>
    <w:rsid w:val="00CD2053"/>
    <w:rsid w:val="00CE009C"/>
    <w:rsid w:val="00CE2CD4"/>
    <w:rsid w:val="00CE43A0"/>
    <w:rsid w:val="00CE4995"/>
    <w:rsid w:val="00CE5D0F"/>
    <w:rsid w:val="00CE7154"/>
    <w:rsid w:val="00CF1C04"/>
    <w:rsid w:val="00CF1E65"/>
    <w:rsid w:val="00CF27A1"/>
    <w:rsid w:val="00CF3607"/>
    <w:rsid w:val="00CF38F0"/>
    <w:rsid w:val="00CF4962"/>
    <w:rsid w:val="00CF6907"/>
    <w:rsid w:val="00CF7667"/>
    <w:rsid w:val="00D02FAF"/>
    <w:rsid w:val="00D034FE"/>
    <w:rsid w:val="00D03EE2"/>
    <w:rsid w:val="00D10B9C"/>
    <w:rsid w:val="00D14FA2"/>
    <w:rsid w:val="00D15739"/>
    <w:rsid w:val="00D205AD"/>
    <w:rsid w:val="00D20EEE"/>
    <w:rsid w:val="00D2323E"/>
    <w:rsid w:val="00D238BB"/>
    <w:rsid w:val="00D23AC6"/>
    <w:rsid w:val="00D25AF1"/>
    <w:rsid w:val="00D26C5B"/>
    <w:rsid w:val="00D27173"/>
    <w:rsid w:val="00D341CB"/>
    <w:rsid w:val="00D35C5A"/>
    <w:rsid w:val="00D360CA"/>
    <w:rsid w:val="00D40009"/>
    <w:rsid w:val="00D40751"/>
    <w:rsid w:val="00D40E8B"/>
    <w:rsid w:val="00D41AE5"/>
    <w:rsid w:val="00D427E5"/>
    <w:rsid w:val="00D42946"/>
    <w:rsid w:val="00D4313D"/>
    <w:rsid w:val="00D502F6"/>
    <w:rsid w:val="00D5081D"/>
    <w:rsid w:val="00D50E88"/>
    <w:rsid w:val="00D514C8"/>
    <w:rsid w:val="00D52501"/>
    <w:rsid w:val="00D5290F"/>
    <w:rsid w:val="00D53634"/>
    <w:rsid w:val="00D538F6"/>
    <w:rsid w:val="00D54776"/>
    <w:rsid w:val="00D548FF"/>
    <w:rsid w:val="00D57E96"/>
    <w:rsid w:val="00D60DE7"/>
    <w:rsid w:val="00D60E87"/>
    <w:rsid w:val="00D63BC4"/>
    <w:rsid w:val="00D66B94"/>
    <w:rsid w:val="00D67B54"/>
    <w:rsid w:val="00D71823"/>
    <w:rsid w:val="00D721C9"/>
    <w:rsid w:val="00D7535C"/>
    <w:rsid w:val="00D76414"/>
    <w:rsid w:val="00D768C8"/>
    <w:rsid w:val="00D77DB3"/>
    <w:rsid w:val="00D8419B"/>
    <w:rsid w:val="00D85FC6"/>
    <w:rsid w:val="00D86A16"/>
    <w:rsid w:val="00D87A4C"/>
    <w:rsid w:val="00D9098B"/>
    <w:rsid w:val="00D909F6"/>
    <w:rsid w:val="00D91220"/>
    <w:rsid w:val="00D9160B"/>
    <w:rsid w:val="00D91AA1"/>
    <w:rsid w:val="00D925E2"/>
    <w:rsid w:val="00D93366"/>
    <w:rsid w:val="00D93430"/>
    <w:rsid w:val="00D936BC"/>
    <w:rsid w:val="00D95A1F"/>
    <w:rsid w:val="00D96749"/>
    <w:rsid w:val="00D96E36"/>
    <w:rsid w:val="00D97266"/>
    <w:rsid w:val="00DA065C"/>
    <w:rsid w:val="00DA2450"/>
    <w:rsid w:val="00DA294C"/>
    <w:rsid w:val="00DA3990"/>
    <w:rsid w:val="00DA460B"/>
    <w:rsid w:val="00DA56AA"/>
    <w:rsid w:val="00DB0C96"/>
    <w:rsid w:val="00DB0E3E"/>
    <w:rsid w:val="00DB2CC6"/>
    <w:rsid w:val="00DB3D1F"/>
    <w:rsid w:val="00DB40A1"/>
    <w:rsid w:val="00DB4C97"/>
    <w:rsid w:val="00DC017A"/>
    <w:rsid w:val="00DC21A0"/>
    <w:rsid w:val="00DC34D2"/>
    <w:rsid w:val="00DC3C8F"/>
    <w:rsid w:val="00DC6D90"/>
    <w:rsid w:val="00DC6F96"/>
    <w:rsid w:val="00DC70AA"/>
    <w:rsid w:val="00DD09AD"/>
    <w:rsid w:val="00DD0E91"/>
    <w:rsid w:val="00DD156C"/>
    <w:rsid w:val="00DD1AEE"/>
    <w:rsid w:val="00DD2DB9"/>
    <w:rsid w:val="00DD33CD"/>
    <w:rsid w:val="00DD34EA"/>
    <w:rsid w:val="00DD3C0E"/>
    <w:rsid w:val="00DD3E0B"/>
    <w:rsid w:val="00DD562A"/>
    <w:rsid w:val="00DE19AD"/>
    <w:rsid w:val="00DE1A98"/>
    <w:rsid w:val="00DE1B29"/>
    <w:rsid w:val="00DE1C1C"/>
    <w:rsid w:val="00DE3196"/>
    <w:rsid w:val="00DF2A76"/>
    <w:rsid w:val="00DF43CB"/>
    <w:rsid w:val="00DF7AB2"/>
    <w:rsid w:val="00E002C6"/>
    <w:rsid w:val="00E011E3"/>
    <w:rsid w:val="00E0153B"/>
    <w:rsid w:val="00E0625A"/>
    <w:rsid w:val="00E06E85"/>
    <w:rsid w:val="00E07CCD"/>
    <w:rsid w:val="00E108E9"/>
    <w:rsid w:val="00E1297E"/>
    <w:rsid w:val="00E13513"/>
    <w:rsid w:val="00E139DF"/>
    <w:rsid w:val="00E14589"/>
    <w:rsid w:val="00E14B00"/>
    <w:rsid w:val="00E15445"/>
    <w:rsid w:val="00E23A5C"/>
    <w:rsid w:val="00E26A92"/>
    <w:rsid w:val="00E27A3B"/>
    <w:rsid w:val="00E30656"/>
    <w:rsid w:val="00E325EE"/>
    <w:rsid w:val="00E37973"/>
    <w:rsid w:val="00E37B5C"/>
    <w:rsid w:val="00E41E40"/>
    <w:rsid w:val="00E41FF4"/>
    <w:rsid w:val="00E431A3"/>
    <w:rsid w:val="00E4368D"/>
    <w:rsid w:val="00E45B8B"/>
    <w:rsid w:val="00E505D4"/>
    <w:rsid w:val="00E515B4"/>
    <w:rsid w:val="00E52C2F"/>
    <w:rsid w:val="00E52EA2"/>
    <w:rsid w:val="00E5488A"/>
    <w:rsid w:val="00E56FF8"/>
    <w:rsid w:val="00E607C4"/>
    <w:rsid w:val="00E60A66"/>
    <w:rsid w:val="00E63494"/>
    <w:rsid w:val="00E6464C"/>
    <w:rsid w:val="00E67590"/>
    <w:rsid w:val="00E70CF8"/>
    <w:rsid w:val="00E713B2"/>
    <w:rsid w:val="00E71525"/>
    <w:rsid w:val="00E71C2E"/>
    <w:rsid w:val="00E72FE6"/>
    <w:rsid w:val="00E732AD"/>
    <w:rsid w:val="00E73834"/>
    <w:rsid w:val="00E73BB1"/>
    <w:rsid w:val="00E75E5F"/>
    <w:rsid w:val="00E840DE"/>
    <w:rsid w:val="00E864F9"/>
    <w:rsid w:val="00E92C3F"/>
    <w:rsid w:val="00E937D0"/>
    <w:rsid w:val="00E94401"/>
    <w:rsid w:val="00E94FAE"/>
    <w:rsid w:val="00E9650B"/>
    <w:rsid w:val="00E9686C"/>
    <w:rsid w:val="00EA0F59"/>
    <w:rsid w:val="00EA3C23"/>
    <w:rsid w:val="00EA4A7E"/>
    <w:rsid w:val="00EA4D51"/>
    <w:rsid w:val="00EA54A0"/>
    <w:rsid w:val="00EA54F9"/>
    <w:rsid w:val="00EA5CCA"/>
    <w:rsid w:val="00EB08A0"/>
    <w:rsid w:val="00EB0F4A"/>
    <w:rsid w:val="00EB12E9"/>
    <w:rsid w:val="00EB240D"/>
    <w:rsid w:val="00EB52B5"/>
    <w:rsid w:val="00EB56D7"/>
    <w:rsid w:val="00EB7AE8"/>
    <w:rsid w:val="00EC0680"/>
    <w:rsid w:val="00EC309C"/>
    <w:rsid w:val="00EC3D06"/>
    <w:rsid w:val="00EC570D"/>
    <w:rsid w:val="00EC65A4"/>
    <w:rsid w:val="00ED0553"/>
    <w:rsid w:val="00ED1CCE"/>
    <w:rsid w:val="00EE0B9E"/>
    <w:rsid w:val="00EE4B3E"/>
    <w:rsid w:val="00EF05AD"/>
    <w:rsid w:val="00EF1778"/>
    <w:rsid w:val="00EF2FA9"/>
    <w:rsid w:val="00EF39FD"/>
    <w:rsid w:val="00EF4322"/>
    <w:rsid w:val="00EF5393"/>
    <w:rsid w:val="00EF5604"/>
    <w:rsid w:val="00EF5E70"/>
    <w:rsid w:val="00F00740"/>
    <w:rsid w:val="00F019FF"/>
    <w:rsid w:val="00F01AE6"/>
    <w:rsid w:val="00F01B0A"/>
    <w:rsid w:val="00F03FAE"/>
    <w:rsid w:val="00F05E0D"/>
    <w:rsid w:val="00F05F87"/>
    <w:rsid w:val="00F067A1"/>
    <w:rsid w:val="00F06A11"/>
    <w:rsid w:val="00F11A5B"/>
    <w:rsid w:val="00F11FFB"/>
    <w:rsid w:val="00F15129"/>
    <w:rsid w:val="00F2370B"/>
    <w:rsid w:val="00F248DD"/>
    <w:rsid w:val="00F24E5A"/>
    <w:rsid w:val="00F252E4"/>
    <w:rsid w:val="00F2798D"/>
    <w:rsid w:val="00F30591"/>
    <w:rsid w:val="00F31061"/>
    <w:rsid w:val="00F31A49"/>
    <w:rsid w:val="00F33A91"/>
    <w:rsid w:val="00F34754"/>
    <w:rsid w:val="00F35C5D"/>
    <w:rsid w:val="00F376EA"/>
    <w:rsid w:val="00F40CCC"/>
    <w:rsid w:val="00F415E5"/>
    <w:rsid w:val="00F428CA"/>
    <w:rsid w:val="00F430C3"/>
    <w:rsid w:val="00F43584"/>
    <w:rsid w:val="00F45719"/>
    <w:rsid w:val="00F4652B"/>
    <w:rsid w:val="00F46A35"/>
    <w:rsid w:val="00F471DB"/>
    <w:rsid w:val="00F47E98"/>
    <w:rsid w:val="00F5064C"/>
    <w:rsid w:val="00F527DA"/>
    <w:rsid w:val="00F57040"/>
    <w:rsid w:val="00F573C2"/>
    <w:rsid w:val="00F608C5"/>
    <w:rsid w:val="00F60D6F"/>
    <w:rsid w:val="00F617C7"/>
    <w:rsid w:val="00F62329"/>
    <w:rsid w:val="00F62530"/>
    <w:rsid w:val="00F65FF4"/>
    <w:rsid w:val="00F665E4"/>
    <w:rsid w:val="00F70632"/>
    <w:rsid w:val="00F72F92"/>
    <w:rsid w:val="00F746B6"/>
    <w:rsid w:val="00F76683"/>
    <w:rsid w:val="00F8044C"/>
    <w:rsid w:val="00F81ACB"/>
    <w:rsid w:val="00F87666"/>
    <w:rsid w:val="00F90689"/>
    <w:rsid w:val="00F91F7C"/>
    <w:rsid w:val="00F931BB"/>
    <w:rsid w:val="00F94CEE"/>
    <w:rsid w:val="00F9558C"/>
    <w:rsid w:val="00FA009E"/>
    <w:rsid w:val="00FA166C"/>
    <w:rsid w:val="00FA39CC"/>
    <w:rsid w:val="00FA41BF"/>
    <w:rsid w:val="00FA489E"/>
    <w:rsid w:val="00FA50C1"/>
    <w:rsid w:val="00FA6954"/>
    <w:rsid w:val="00FB0BA1"/>
    <w:rsid w:val="00FB13AD"/>
    <w:rsid w:val="00FB1677"/>
    <w:rsid w:val="00FB1E9A"/>
    <w:rsid w:val="00FB2B43"/>
    <w:rsid w:val="00FB3342"/>
    <w:rsid w:val="00FB4B5C"/>
    <w:rsid w:val="00FB5258"/>
    <w:rsid w:val="00FB5486"/>
    <w:rsid w:val="00FC13EC"/>
    <w:rsid w:val="00FC17EF"/>
    <w:rsid w:val="00FC192A"/>
    <w:rsid w:val="00FC2160"/>
    <w:rsid w:val="00FC2AB8"/>
    <w:rsid w:val="00FC3337"/>
    <w:rsid w:val="00FC65EB"/>
    <w:rsid w:val="00FD0B46"/>
    <w:rsid w:val="00FD410C"/>
    <w:rsid w:val="00FD504D"/>
    <w:rsid w:val="00FD53C6"/>
    <w:rsid w:val="00FD53F5"/>
    <w:rsid w:val="00FD543B"/>
    <w:rsid w:val="00FD6C9A"/>
    <w:rsid w:val="00FE0B45"/>
    <w:rsid w:val="00FE5178"/>
    <w:rsid w:val="00FF19DA"/>
    <w:rsid w:val="00FF4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BF82BBD-822A-4D3F-BCC5-E35E6D84E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link w:val="Ttulo1Car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customStyle="1" w:styleId="Ttulo">
    <w:name w:val="Título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link w:val="EncabezadoCar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pPr>
      <w:keepLines/>
      <w:spacing w:after="120"/>
      <w:ind w:left="720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uiPriority w:val="39"/>
    <w:pPr>
      <w:ind w:left="600"/>
    </w:pPr>
  </w:style>
  <w:style w:type="paragraph" w:styleId="TDC5">
    <w:name w:val="toc 5"/>
    <w:basedOn w:val="Normal"/>
    <w:next w:val="Normal"/>
    <w:autoRedefine/>
    <w:uiPriority w:val="39"/>
    <w:pPr>
      <w:ind w:left="800"/>
    </w:pPr>
  </w:style>
  <w:style w:type="paragraph" w:styleId="TDC6">
    <w:name w:val="toc 6"/>
    <w:basedOn w:val="Normal"/>
    <w:next w:val="Normal"/>
    <w:autoRedefine/>
    <w:uiPriority w:val="39"/>
    <w:pPr>
      <w:ind w:left="1000"/>
    </w:pPr>
  </w:style>
  <w:style w:type="paragraph" w:styleId="TDC7">
    <w:name w:val="toc 7"/>
    <w:basedOn w:val="Normal"/>
    <w:next w:val="Normal"/>
    <w:autoRedefine/>
    <w:uiPriority w:val="39"/>
    <w:pPr>
      <w:ind w:left="1200"/>
    </w:pPr>
  </w:style>
  <w:style w:type="paragraph" w:styleId="TDC8">
    <w:name w:val="toc 8"/>
    <w:basedOn w:val="Normal"/>
    <w:next w:val="Normal"/>
    <w:autoRedefine/>
    <w:uiPriority w:val="39"/>
    <w:pPr>
      <w:ind w:left="1400"/>
    </w:pPr>
  </w:style>
  <w:style w:type="paragraph" w:styleId="TDC9">
    <w:name w:val="toc 9"/>
    <w:basedOn w:val="Normal"/>
    <w:next w:val="Normal"/>
    <w:autoRedefine/>
    <w:uiPriority w:val="39"/>
    <w:pPr>
      <w:ind w:left="1600"/>
    </w:pPr>
  </w:style>
  <w:style w:type="paragraph" w:styleId="Textoindependiente2">
    <w:name w:val="Body Text 2"/>
    <w:basedOn w:val="Normal"/>
    <w:rPr>
      <w:i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2942BA"/>
    <w:pPr>
      <w:spacing w:after="120"/>
      <w:ind w:firstLine="720"/>
      <w:jc w:val="both"/>
    </w:pPr>
  </w:style>
  <w:style w:type="character" w:styleId="Hipervnculo">
    <w:name w:val="Hyperlink"/>
    <w:uiPriority w:val="99"/>
    <w:rPr>
      <w:color w:val="0000FF"/>
      <w:u w:val="single"/>
    </w:rPr>
  </w:style>
  <w:style w:type="character" w:styleId="Textoennegrita">
    <w:name w:val="Strong"/>
    <w:qFormat/>
    <w:rPr>
      <w:b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link w:val="TextodegloboCar"/>
    <w:rsid w:val="00E505D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E505D4"/>
    <w:rPr>
      <w:rFonts w:ascii="Tahoma" w:hAnsi="Tahoma" w:cs="Tahoma"/>
      <w:sz w:val="16"/>
      <w:szCs w:val="16"/>
      <w:lang w:val="en-US" w:eastAsia="en-US"/>
    </w:rPr>
  </w:style>
  <w:style w:type="paragraph" w:styleId="Prrafodelista">
    <w:name w:val="List Paragraph"/>
    <w:basedOn w:val="Normal"/>
    <w:uiPriority w:val="34"/>
    <w:qFormat/>
    <w:rsid w:val="00781F44"/>
    <w:pPr>
      <w:widowControl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ES"/>
    </w:rPr>
  </w:style>
  <w:style w:type="paragraph" w:styleId="Sinespaciado">
    <w:name w:val="No Spacing"/>
    <w:uiPriority w:val="1"/>
    <w:qFormat/>
    <w:rsid w:val="00EE0B9E"/>
    <w:rPr>
      <w:rFonts w:ascii="Calibri" w:eastAsia="Calibri" w:hAnsi="Calibri"/>
      <w:sz w:val="22"/>
      <w:szCs w:val="22"/>
      <w:lang w:val="es-VE" w:eastAsia="en-US"/>
    </w:rPr>
  </w:style>
  <w:style w:type="table" w:styleId="Tablaconcuadrcula">
    <w:name w:val="Table Grid"/>
    <w:basedOn w:val="Tablanormal"/>
    <w:rsid w:val="001E3BE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Sombreadoclaro1">
    <w:name w:val="Sombreado claro1"/>
    <w:basedOn w:val="Tablanormal"/>
    <w:uiPriority w:val="60"/>
    <w:rsid w:val="001E3BE4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Tablaconcolumnas5">
    <w:name w:val="Table Columns 5"/>
    <w:basedOn w:val="Tablanormal"/>
    <w:rsid w:val="001E3BE4"/>
    <w:pPr>
      <w:widowControl w:val="0"/>
      <w:spacing w:line="240" w:lineRule="atLeas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conefectos3D3">
    <w:name w:val="Table 3D effects 3"/>
    <w:basedOn w:val="Tablanormal"/>
    <w:rsid w:val="001E3BE4"/>
    <w:pPr>
      <w:widowControl w:val="0"/>
      <w:spacing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PrrafodelistaTimesNewRoman">
    <w:name w:val="Párrafo de lista + Times New Roman"/>
    <w:aliases w:val="10 pt,Left:  0&quot;,After:  6 pt"/>
    <w:basedOn w:val="Ttulo1"/>
    <w:rsid w:val="00315480"/>
    <w:pPr>
      <w:numPr>
        <w:numId w:val="0"/>
      </w:numPr>
      <w:spacing w:before="0" w:after="120"/>
      <w:ind w:left="720" w:hanging="720"/>
      <w:jc w:val="both"/>
    </w:pPr>
    <w:rPr>
      <w:rFonts w:ascii="Times New Roman" w:hAnsi="Times New Roman"/>
      <w:b w:val="0"/>
      <w:sz w:val="20"/>
      <w:lang w:val="es-VE"/>
    </w:rPr>
  </w:style>
  <w:style w:type="paragraph" w:customStyle="1" w:styleId="TableContents">
    <w:name w:val="Table Contents"/>
    <w:basedOn w:val="Textoindependiente"/>
    <w:rsid w:val="00394CB1"/>
    <w:pPr>
      <w:keepLines w:val="0"/>
      <w:suppressAutoHyphens/>
      <w:spacing w:after="0" w:line="240" w:lineRule="auto"/>
      <w:ind w:left="0"/>
    </w:pPr>
    <w:rPr>
      <w:sz w:val="24"/>
      <w:szCs w:val="24"/>
      <w:lang w:eastAsia="es-VE"/>
    </w:rPr>
  </w:style>
  <w:style w:type="character" w:customStyle="1" w:styleId="Ttulo1Car">
    <w:name w:val="Título 1 Car"/>
    <w:link w:val="Ttulo1"/>
    <w:rsid w:val="00EA4D51"/>
    <w:rPr>
      <w:rFonts w:ascii="Arial" w:hAnsi="Arial"/>
      <w:b/>
      <w:sz w:val="24"/>
      <w:lang w:val="en-US" w:eastAsia="en-US"/>
    </w:rPr>
  </w:style>
  <w:style w:type="character" w:customStyle="1" w:styleId="Ttulo2Car">
    <w:name w:val="Título 2 Car"/>
    <w:link w:val="Ttulo2"/>
    <w:rsid w:val="00EA4D51"/>
    <w:rPr>
      <w:rFonts w:ascii="Arial" w:hAnsi="Arial"/>
      <w:b/>
      <w:lang w:val="en-US" w:eastAsia="en-US"/>
    </w:rPr>
  </w:style>
  <w:style w:type="character" w:customStyle="1" w:styleId="PiedepginaCar">
    <w:name w:val="Pie de página Car"/>
    <w:link w:val="Piedepgina"/>
    <w:uiPriority w:val="99"/>
    <w:rsid w:val="00CF38F0"/>
    <w:rPr>
      <w:lang w:val="en-US" w:eastAsia="en-US"/>
    </w:rPr>
  </w:style>
  <w:style w:type="character" w:customStyle="1" w:styleId="EncabezadoCar">
    <w:name w:val="Encabezado Car"/>
    <w:link w:val="Encabezado"/>
    <w:rsid w:val="001C10F2"/>
    <w:rPr>
      <w:lang w:val="en-US" w:eastAsia="en-US"/>
    </w:rPr>
  </w:style>
  <w:style w:type="character" w:customStyle="1" w:styleId="ilfuvd">
    <w:name w:val="ilfuvd"/>
    <w:basedOn w:val="Fuentedeprrafopredeter"/>
    <w:rsid w:val="00FB1677"/>
  </w:style>
  <w:style w:type="character" w:customStyle="1" w:styleId="st">
    <w:name w:val="st"/>
    <w:basedOn w:val="Fuentedeprrafopredeter"/>
    <w:rsid w:val="001C2E7E"/>
  </w:style>
  <w:style w:type="character" w:styleId="nfasis">
    <w:name w:val="Emphasis"/>
    <w:basedOn w:val="Fuentedeprrafopredeter"/>
    <w:uiPriority w:val="20"/>
    <w:qFormat/>
    <w:rsid w:val="001C2E7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180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RODRI~1\CONFIG~1\Temp\Directorio%20temporal%202%20para%20PS115-Plantillas.zip\PS115-Plantillas\PS6116-Plantillas\SW%20ARCH%20DOC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SW ARCH DOC</Template>
  <TotalTime>0</TotalTime>
  <Pages>11</Pages>
  <Words>540</Words>
  <Characters>2973</Characters>
  <Application>Microsoft Office Word</Application>
  <DocSecurity>0</DocSecurity>
  <Lines>24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Documento de Arquitectura de Software</vt:lpstr>
      <vt:lpstr>Documento de Arquitectura de Software</vt:lpstr>
    </vt:vector>
  </TitlesOfParts>
  <Company>Sony Electronics, Inc.</Company>
  <LinksUpToDate>false</LinksUpToDate>
  <CharactersWithSpaces>3506</CharactersWithSpaces>
  <SharedDoc>false</SharedDoc>
  <HLinks>
    <vt:vector size="54" baseType="variant">
      <vt:variant>
        <vt:i4>1900605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_Toc529914050</vt:lpwstr>
      </vt:variant>
      <vt:variant>
        <vt:i4>1835069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_Toc529914049</vt:lpwstr>
      </vt:variant>
      <vt:variant>
        <vt:i4>1835069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_Toc529914048</vt:lpwstr>
      </vt:variant>
      <vt:variant>
        <vt:i4>1835069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_Toc529914047</vt:lpwstr>
      </vt:variant>
      <vt:variant>
        <vt:i4>1835069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_Toc529914046</vt:lpwstr>
      </vt:variant>
      <vt:variant>
        <vt:i4>1835069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_Toc529914045</vt:lpwstr>
      </vt:variant>
      <vt:variant>
        <vt:i4>1835069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_Toc529914044</vt:lpwstr>
      </vt:variant>
      <vt:variant>
        <vt:i4>1835069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_Toc529914043</vt:lpwstr>
      </vt:variant>
      <vt:variant>
        <vt:i4>1835069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_Toc529914042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de Software</dc:title>
  <dc:subject>@USB</dc:subject>
  <dc:creator>Maribel Acosta</dc:creator>
  <cp:keywords/>
  <dc:description/>
  <cp:lastModifiedBy>Sam Castro Hernandez</cp:lastModifiedBy>
  <cp:revision>2</cp:revision>
  <dcterms:created xsi:type="dcterms:W3CDTF">2019-06-04T21:07:00Z</dcterms:created>
  <dcterms:modified xsi:type="dcterms:W3CDTF">2019-06-04T21:07:00Z</dcterms:modified>
</cp:coreProperties>
</file>