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20AA8" w:rsidRPr="00D03EE2" w:rsidRDefault="00120AA8" w:rsidP="00AB26B0">
      <w:pPr>
        <w:pStyle w:val="Ttulo"/>
        <w:ind w:left="720" w:hanging="720"/>
        <w:jc w:val="right"/>
        <w:rPr>
          <w:lang w:val="pt-BR"/>
        </w:rPr>
      </w:pPr>
      <w:r w:rsidRPr="00D35C5A">
        <w:rPr>
          <w:lang w:val="es-ES"/>
        </w:rPr>
        <w:fldChar w:fldCharType="begin"/>
      </w:r>
      <w:r w:rsidRPr="00D03EE2">
        <w:rPr>
          <w:lang w:val="pt-BR"/>
        </w:rPr>
        <w:instrText xml:space="preserve"> SUBJECT  \* MERGEFORMAT </w:instrText>
      </w:r>
      <w:r w:rsidRPr="00D35C5A">
        <w:rPr>
          <w:lang w:val="es-ES"/>
        </w:rPr>
        <w:fldChar w:fldCharType="separate"/>
      </w:r>
      <w:r w:rsidRPr="00D35C5A">
        <w:rPr>
          <w:lang w:val="es-ES"/>
        </w:rPr>
        <w:fldChar w:fldCharType="end"/>
      </w:r>
    </w:p>
    <w:p w:rsidR="00120AA8" w:rsidRPr="001C10F2" w:rsidRDefault="00120AA8">
      <w:pPr>
        <w:pStyle w:val="Ttulo"/>
        <w:jc w:val="right"/>
        <w:rPr>
          <w:color w:val="2E74B5"/>
          <w:sz w:val="40"/>
          <w:lang w:val="es-MX"/>
        </w:rPr>
      </w:pPr>
      <w:r w:rsidRPr="001C10F2">
        <w:rPr>
          <w:color w:val="2E74B5"/>
          <w:sz w:val="40"/>
          <w:lang w:val="es-MX"/>
        </w:rPr>
        <w:fldChar w:fldCharType="begin"/>
      </w:r>
      <w:r w:rsidRPr="001C10F2">
        <w:rPr>
          <w:color w:val="2E74B5"/>
          <w:sz w:val="40"/>
          <w:lang w:val="es-MX"/>
        </w:rPr>
        <w:instrText xml:space="preserve"> TITLE  \* MERGEFORMAT </w:instrText>
      </w:r>
      <w:r w:rsidRPr="001C10F2">
        <w:rPr>
          <w:color w:val="2E74B5"/>
          <w:sz w:val="40"/>
          <w:lang w:val="es-MX"/>
        </w:rPr>
        <w:fldChar w:fldCharType="separate"/>
      </w:r>
      <w:r w:rsidR="00B52CC3" w:rsidRPr="001C10F2">
        <w:rPr>
          <w:color w:val="2E74B5"/>
          <w:sz w:val="40"/>
          <w:lang w:val="es-MX"/>
        </w:rPr>
        <w:t>Especificación</w:t>
      </w:r>
      <w:r w:rsidR="00DC3C8F" w:rsidRPr="001C10F2">
        <w:rPr>
          <w:color w:val="2E74B5"/>
          <w:sz w:val="40"/>
          <w:lang w:val="es-MX"/>
        </w:rPr>
        <w:t xml:space="preserve"> de Arquitectura de Software</w:t>
      </w:r>
      <w:r w:rsidRPr="001C10F2">
        <w:rPr>
          <w:color w:val="2E74B5"/>
          <w:sz w:val="40"/>
          <w:lang w:val="es-MX"/>
        </w:rPr>
        <w:fldChar w:fldCharType="end"/>
      </w:r>
    </w:p>
    <w:p w:rsidR="00CF38F0" w:rsidRPr="002D28AC" w:rsidRDefault="00CF38F0" w:rsidP="00CF38F0">
      <w:pPr>
        <w:pStyle w:val="Subttulo"/>
        <w:jc w:val="right"/>
        <w:rPr>
          <w:color w:val="00B050"/>
        </w:rPr>
      </w:pPr>
      <w:r w:rsidRPr="002D28AC">
        <w:rPr>
          <w:color w:val="00B050"/>
        </w:rPr>
        <w:t>[PROYECTO]</w:t>
      </w:r>
    </w:p>
    <w:p w:rsidR="00CF38F0" w:rsidRPr="002D28AC" w:rsidRDefault="00CF38F0" w:rsidP="00D360CA">
      <w:pPr>
        <w:pStyle w:val="Subttulo"/>
        <w:pBdr>
          <w:bottom w:val="single" w:sz="24" w:space="2" w:color="auto"/>
        </w:pBdr>
        <w:spacing w:line="240" w:lineRule="auto"/>
        <w:jc w:val="right"/>
        <w:rPr>
          <w:i w:val="0"/>
          <w:color w:val="00B050"/>
        </w:rPr>
      </w:pPr>
      <w:r w:rsidRPr="002D28AC">
        <w:rPr>
          <w:i w:val="0"/>
          <w:color w:val="00B050"/>
        </w:rPr>
        <w:t>[EMPRESA]</w:t>
      </w:r>
    </w:p>
    <w:p w:rsidR="00120AA8" w:rsidRPr="00A2003A" w:rsidRDefault="00120AA8">
      <w:pPr>
        <w:pStyle w:val="Ttulo"/>
        <w:jc w:val="right"/>
        <w:rPr>
          <w:lang w:val="pt-BR"/>
        </w:rPr>
      </w:pPr>
    </w:p>
    <w:p w:rsidR="00120AA8" w:rsidRPr="00D35C5A" w:rsidRDefault="00120AA8" w:rsidP="002942BA">
      <w:pPr>
        <w:pStyle w:val="InfoBlue"/>
        <w:rPr>
          <w:lang w:val="es-ES"/>
        </w:rPr>
      </w:pPr>
    </w:p>
    <w:p w:rsidR="00120AA8" w:rsidRPr="00D35C5A" w:rsidRDefault="00120AA8" w:rsidP="002942BA">
      <w:pPr>
        <w:pStyle w:val="InfoBlue"/>
        <w:rPr>
          <w:lang w:val="es-ES"/>
        </w:rPr>
      </w:pPr>
    </w:p>
    <w:p w:rsidR="00120AA8" w:rsidRPr="00D35C5A" w:rsidRDefault="00120AA8">
      <w:pPr>
        <w:pStyle w:val="Ttulo"/>
        <w:rPr>
          <w:sz w:val="28"/>
          <w:lang w:val="es-ES"/>
        </w:rPr>
      </w:pPr>
    </w:p>
    <w:p w:rsidR="00120AA8" w:rsidRPr="00CF7667" w:rsidRDefault="00DD34EA">
      <w:pPr>
        <w:pStyle w:val="Ttulo"/>
        <w:rPr>
          <w:color w:val="2E74B5"/>
          <w:lang w:val="es-ES"/>
        </w:rPr>
      </w:pPr>
      <w:r w:rsidRPr="00CF7667">
        <w:rPr>
          <w:color w:val="2E74B5"/>
          <w:lang w:val="es-ES"/>
        </w:rPr>
        <w:t>Control de versiones</w:t>
      </w:r>
    </w:p>
    <w:p w:rsidR="00A1284A" w:rsidRPr="00D35C5A" w:rsidRDefault="00A1284A" w:rsidP="00A1284A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20AA8" w:rsidRPr="00D35C5A" w:rsidTr="00DD34EA">
        <w:tblPrEx>
          <w:tblCellMar>
            <w:top w:w="0" w:type="dxa"/>
            <w:bottom w:w="0" w:type="dxa"/>
          </w:tblCellMar>
        </w:tblPrEx>
        <w:tc>
          <w:tcPr>
            <w:tcW w:w="2304" w:type="dxa"/>
            <w:shd w:val="clear" w:color="auto" w:fill="0070C0"/>
          </w:tcPr>
          <w:p w:rsidR="00120AA8" w:rsidRPr="00CF7667" w:rsidRDefault="00FD53C6">
            <w:pPr>
              <w:pStyle w:val="Tabletext"/>
              <w:jc w:val="center"/>
              <w:rPr>
                <w:b/>
                <w:color w:val="FFFFFF"/>
                <w:lang w:val="es-ES"/>
              </w:rPr>
            </w:pPr>
            <w:r w:rsidRPr="00CF7667">
              <w:rPr>
                <w:b/>
                <w:color w:val="FFFFFF"/>
                <w:lang w:val="es-ES"/>
              </w:rPr>
              <w:t>Fecha</w:t>
            </w:r>
          </w:p>
        </w:tc>
        <w:tc>
          <w:tcPr>
            <w:tcW w:w="1152" w:type="dxa"/>
            <w:shd w:val="clear" w:color="auto" w:fill="0070C0"/>
          </w:tcPr>
          <w:p w:rsidR="00120AA8" w:rsidRPr="00CF7667" w:rsidRDefault="00FD53C6">
            <w:pPr>
              <w:pStyle w:val="Tabletext"/>
              <w:jc w:val="center"/>
              <w:rPr>
                <w:b/>
                <w:color w:val="FFFFFF"/>
                <w:lang w:val="es-ES"/>
              </w:rPr>
            </w:pPr>
            <w:r w:rsidRPr="00CF7667">
              <w:rPr>
                <w:b/>
                <w:color w:val="FFFFFF"/>
                <w:lang w:val="es-ES"/>
              </w:rPr>
              <w:t>Versió</w:t>
            </w:r>
            <w:r w:rsidR="00120AA8" w:rsidRPr="00CF7667">
              <w:rPr>
                <w:b/>
                <w:color w:val="FFFFFF"/>
                <w:lang w:val="es-ES"/>
              </w:rPr>
              <w:t>n</w:t>
            </w:r>
          </w:p>
        </w:tc>
        <w:tc>
          <w:tcPr>
            <w:tcW w:w="3744" w:type="dxa"/>
            <w:shd w:val="clear" w:color="auto" w:fill="0070C0"/>
          </w:tcPr>
          <w:p w:rsidR="00120AA8" w:rsidRPr="00CF7667" w:rsidRDefault="00FD53C6" w:rsidP="00FD53C6">
            <w:pPr>
              <w:pStyle w:val="Tabletext"/>
              <w:jc w:val="center"/>
              <w:rPr>
                <w:b/>
                <w:color w:val="FFFFFF"/>
                <w:lang w:val="es-ES"/>
              </w:rPr>
            </w:pPr>
            <w:r w:rsidRPr="00CF7667">
              <w:rPr>
                <w:b/>
                <w:color w:val="FFFFFF"/>
                <w:lang w:val="es-ES"/>
              </w:rPr>
              <w:t>Descripció</w:t>
            </w:r>
            <w:r w:rsidR="00120AA8" w:rsidRPr="00CF7667">
              <w:rPr>
                <w:b/>
                <w:color w:val="FFFFFF"/>
                <w:lang w:val="es-ES"/>
              </w:rPr>
              <w:t>n</w:t>
            </w:r>
          </w:p>
        </w:tc>
        <w:tc>
          <w:tcPr>
            <w:tcW w:w="2304" w:type="dxa"/>
            <w:shd w:val="clear" w:color="auto" w:fill="0070C0"/>
          </w:tcPr>
          <w:p w:rsidR="00120AA8" w:rsidRPr="00CF7667" w:rsidRDefault="00FD53C6">
            <w:pPr>
              <w:pStyle w:val="Tabletext"/>
              <w:jc w:val="center"/>
              <w:rPr>
                <w:b/>
                <w:color w:val="FFFFFF"/>
                <w:lang w:val="es-ES"/>
              </w:rPr>
            </w:pPr>
            <w:r w:rsidRPr="00CF7667">
              <w:rPr>
                <w:b/>
                <w:color w:val="FFFFFF"/>
                <w:lang w:val="es-ES"/>
              </w:rPr>
              <w:t>Aut</w:t>
            </w:r>
            <w:r w:rsidR="00120AA8" w:rsidRPr="00CF7667">
              <w:rPr>
                <w:b/>
                <w:color w:val="FFFFFF"/>
                <w:lang w:val="es-ES"/>
              </w:rPr>
              <w:t>or</w:t>
            </w:r>
          </w:p>
        </w:tc>
      </w:tr>
      <w:tr w:rsidR="00120AA8" w:rsidRPr="00D03EE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120AA8" w:rsidRPr="00D35C5A" w:rsidRDefault="00120AA8" w:rsidP="00013A8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120AA8" w:rsidRPr="00D35C5A" w:rsidRDefault="00120AA8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120AA8" w:rsidRPr="00D35C5A" w:rsidRDefault="00120AA8" w:rsidP="00013A8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013A8E" w:rsidRPr="00D03EE2" w:rsidRDefault="00013A8E">
            <w:pPr>
              <w:pStyle w:val="Tabletext"/>
              <w:rPr>
                <w:lang w:val="pt-BR"/>
              </w:rPr>
            </w:pPr>
          </w:p>
        </w:tc>
      </w:tr>
    </w:tbl>
    <w:p w:rsidR="00120AA8" w:rsidRPr="00D03EE2" w:rsidRDefault="00120AA8">
      <w:pPr>
        <w:rPr>
          <w:lang w:val="pt-BR"/>
        </w:rPr>
      </w:pPr>
    </w:p>
    <w:p w:rsidR="00120AA8" w:rsidRPr="00CF7667" w:rsidRDefault="00120AA8" w:rsidP="00DD34EA">
      <w:pPr>
        <w:pStyle w:val="Ttulo"/>
        <w:shd w:val="clear" w:color="auto" w:fill="0070C0"/>
        <w:rPr>
          <w:color w:val="FFFFFF"/>
          <w:lang w:val="es-ES"/>
        </w:rPr>
      </w:pPr>
      <w:r w:rsidRPr="00D03EE2">
        <w:rPr>
          <w:lang w:val="pt-BR"/>
        </w:rPr>
        <w:br w:type="page"/>
      </w:r>
      <w:r w:rsidR="0000516C" w:rsidRPr="00CF7667">
        <w:rPr>
          <w:color w:val="FFFFFF"/>
          <w:lang w:val="es-ES"/>
        </w:rPr>
        <w:lastRenderedPageBreak/>
        <w:t>Tabla</w:t>
      </w:r>
      <w:r w:rsidR="004C2EEA" w:rsidRPr="00CF7667">
        <w:rPr>
          <w:color w:val="FFFFFF"/>
          <w:lang w:val="es-ES"/>
        </w:rPr>
        <w:t xml:space="preserve"> de Contenidos</w:t>
      </w:r>
    </w:p>
    <w:p w:rsidR="00033747" w:rsidRPr="00CF7667" w:rsidRDefault="00033747" w:rsidP="00033747">
      <w:pPr>
        <w:pStyle w:val="Ttulo"/>
        <w:jc w:val="left"/>
        <w:rPr>
          <w:color w:val="FFFFFF"/>
          <w:lang w:val="es-ES"/>
        </w:rPr>
      </w:pPr>
    </w:p>
    <w:p w:rsidR="00DD34EA" w:rsidRPr="00CF7667" w:rsidRDefault="00C22D2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D35C5A">
        <w:rPr>
          <w:lang w:val="es-ES"/>
        </w:rPr>
        <w:fldChar w:fldCharType="begin"/>
      </w:r>
      <w:r w:rsidRPr="00D35C5A">
        <w:rPr>
          <w:lang w:val="es-ES"/>
        </w:rPr>
        <w:instrText xml:space="preserve"> TOC \o "1-3" \h \z \u </w:instrText>
      </w:r>
      <w:r w:rsidRPr="00D35C5A">
        <w:rPr>
          <w:lang w:val="es-ES"/>
        </w:rPr>
        <w:fldChar w:fldCharType="separate"/>
      </w:r>
      <w:hyperlink w:anchor="_Toc529914042" w:history="1">
        <w:r w:rsidR="00DD34EA" w:rsidRPr="00AE2B1E">
          <w:rPr>
            <w:rStyle w:val="Hipervnculo"/>
            <w:noProof/>
            <w:lang w:val="es-ES"/>
          </w:rPr>
          <w:t>1.</w:t>
        </w:r>
        <w:r w:rsidR="00DD34EA" w:rsidRPr="00CF7667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="00DD34EA" w:rsidRPr="00AE2B1E">
          <w:rPr>
            <w:rStyle w:val="Hipervnculo"/>
            <w:noProof/>
            <w:lang w:val="es-ES"/>
          </w:rPr>
          <w:t>Introducción</w:t>
        </w:r>
        <w:r w:rsidR="00DD34EA">
          <w:rPr>
            <w:noProof/>
            <w:webHidden/>
          </w:rPr>
          <w:tab/>
        </w:r>
        <w:r w:rsidR="00DD34EA">
          <w:rPr>
            <w:noProof/>
            <w:webHidden/>
          </w:rPr>
          <w:fldChar w:fldCharType="begin"/>
        </w:r>
        <w:r w:rsidR="00DD34EA">
          <w:rPr>
            <w:noProof/>
            <w:webHidden/>
          </w:rPr>
          <w:instrText xml:space="preserve"> PAGEREF _Toc529914042 \h </w:instrText>
        </w:r>
        <w:r w:rsidR="00DD34EA">
          <w:rPr>
            <w:noProof/>
            <w:webHidden/>
          </w:rPr>
        </w:r>
        <w:r w:rsidR="00DD34EA">
          <w:rPr>
            <w:noProof/>
            <w:webHidden/>
          </w:rPr>
          <w:fldChar w:fldCharType="separate"/>
        </w:r>
        <w:r w:rsidR="00DD34EA">
          <w:rPr>
            <w:noProof/>
            <w:webHidden/>
          </w:rPr>
          <w:t>3</w:t>
        </w:r>
        <w:r w:rsidR="00DD34EA">
          <w:rPr>
            <w:noProof/>
            <w:webHidden/>
          </w:rPr>
          <w:fldChar w:fldCharType="end"/>
        </w:r>
      </w:hyperlink>
    </w:p>
    <w:p w:rsidR="00DD34EA" w:rsidRPr="00CF7667" w:rsidRDefault="00DD34EA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529914043" w:history="1">
        <w:r w:rsidRPr="00AE2B1E">
          <w:rPr>
            <w:rStyle w:val="Hipervnculo"/>
            <w:noProof/>
            <w:lang w:val="es-ES"/>
          </w:rPr>
          <w:t>1.1</w:t>
        </w:r>
        <w:r w:rsidRPr="00CF7667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Pr="00AE2B1E">
          <w:rPr>
            <w:rStyle w:val="Hipervnculo"/>
            <w:noProof/>
            <w:lang w:val="es-ES"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34EA" w:rsidRPr="00CF7667" w:rsidRDefault="00DD34EA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529914044" w:history="1">
        <w:r w:rsidRPr="00AE2B1E">
          <w:rPr>
            <w:rStyle w:val="Hipervnculo"/>
            <w:noProof/>
            <w:lang w:val="es-ES"/>
          </w:rPr>
          <w:t>1.2</w:t>
        </w:r>
        <w:r w:rsidRPr="00CF7667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Pr="00AE2B1E">
          <w:rPr>
            <w:rStyle w:val="Hipervnculo"/>
            <w:noProof/>
            <w:lang w:val="es-ES"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34EA" w:rsidRPr="00CF7667" w:rsidRDefault="00DD34E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529914045" w:history="1">
        <w:r w:rsidRPr="00AE2B1E">
          <w:rPr>
            <w:rStyle w:val="Hipervnculo"/>
            <w:noProof/>
            <w:lang w:val="es-ES"/>
          </w:rPr>
          <w:t>2.</w:t>
        </w:r>
        <w:r w:rsidRPr="00CF7667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Pr="00AE2B1E">
          <w:rPr>
            <w:rStyle w:val="Hipervnculo"/>
            <w:noProof/>
            <w:lang w:val="es-ES"/>
          </w:rPr>
          <w:t>Representación Arquitectural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34EA" w:rsidRPr="00CF7667" w:rsidRDefault="00DD34EA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529914046" w:history="1">
        <w:r w:rsidRPr="00AE2B1E">
          <w:rPr>
            <w:rStyle w:val="Hipervnculo"/>
            <w:noProof/>
            <w:lang w:val="es-ES"/>
          </w:rPr>
          <w:t>2.1</w:t>
        </w:r>
        <w:r w:rsidRPr="00CF7667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Pr="00AE2B1E">
          <w:rPr>
            <w:rStyle w:val="Hipervnculo"/>
            <w:noProof/>
            <w:lang w:val="es-ES"/>
          </w:rPr>
          <w:t>Vista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34EA" w:rsidRPr="00CF7667" w:rsidRDefault="00DD34EA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529914047" w:history="1">
        <w:r w:rsidRPr="00AE2B1E">
          <w:rPr>
            <w:rStyle w:val="Hipervnculo"/>
            <w:noProof/>
            <w:lang w:val="es-ES"/>
          </w:rPr>
          <w:t>2.2</w:t>
        </w:r>
        <w:r w:rsidRPr="00CF7667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Pr="00AE2B1E">
          <w:rPr>
            <w:rStyle w:val="Hipervnculo"/>
            <w:noProof/>
            <w:lang w:val="es-ES"/>
          </w:rPr>
          <w:t>Vista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34EA" w:rsidRPr="00CF7667" w:rsidRDefault="00DD34EA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529914048" w:history="1">
        <w:r w:rsidRPr="00AE2B1E">
          <w:rPr>
            <w:rStyle w:val="Hipervnculo"/>
            <w:noProof/>
            <w:lang w:val="es-ES"/>
          </w:rPr>
          <w:t>2.3</w:t>
        </w:r>
        <w:r w:rsidRPr="00CF7667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Pr="00AE2B1E">
          <w:rPr>
            <w:rStyle w:val="Hipervnculo"/>
            <w:noProof/>
            <w:lang w:val="es-ES"/>
          </w:rPr>
          <w:t>Vista de Implementación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34EA" w:rsidRPr="00CF7667" w:rsidRDefault="00DD34EA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529914049" w:history="1">
        <w:r w:rsidRPr="00AE2B1E">
          <w:rPr>
            <w:rStyle w:val="Hipervnculo"/>
            <w:noProof/>
            <w:lang w:val="es-ES"/>
          </w:rPr>
          <w:t>2.4</w:t>
        </w:r>
        <w:r w:rsidRPr="00CF7667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Pr="00AE2B1E">
          <w:rPr>
            <w:rStyle w:val="Hipervnculo"/>
            <w:noProof/>
            <w:lang w:val="es-ES"/>
          </w:rPr>
          <w:t>Vista de Despliegue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34EA" w:rsidRPr="00CF7667" w:rsidRDefault="00DD34EA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529914050" w:history="1">
        <w:r w:rsidRPr="00AE2B1E">
          <w:rPr>
            <w:rStyle w:val="Hipervnculo"/>
            <w:noProof/>
            <w:lang w:val="es-ES"/>
          </w:rPr>
          <w:t>2.5</w:t>
        </w:r>
        <w:r w:rsidRPr="00CF7667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Pr="00AE2B1E">
          <w:rPr>
            <w:rStyle w:val="Hipervnculo"/>
            <w:noProof/>
            <w:lang w:val="es-ES"/>
          </w:rPr>
          <w:t>Vista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3747" w:rsidRPr="00D35C5A" w:rsidRDefault="00C22D2D" w:rsidP="00033747">
      <w:pPr>
        <w:rPr>
          <w:lang w:val="es-ES"/>
        </w:rPr>
      </w:pPr>
      <w:r w:rsidRPr="00D35C5A">
        <w:rPr>
          <w:lang w:val="es-ES"/>
        </w:rPr>
        <w:fldChar w:fldCharType="end"/>
      </w:r>
      <w:r w:rsidR="00120AA8" w:rsidRPr="00D35C5A">
        <w:rPr>
          <w:lang w:val="es-ES"/>
        </w:rPr>
        <w:br w:type="page"/>
      </w:r>
    </w:p>
    <w:p w:rsidR="00120AA8" w:rsidRDefault="00120AA8" w:rsidP="00D50E88">
      <w:pPr>
        <w:pStyle w:val="Ttulo"/>
        <w:rPr>
          <w:lang w:val="es-ES"/>
        </w:rPr>
      </w:pPr>
      <w:r w:rsidRPr="00D35C5A">
        <w:rPr>
          <w:lang w:val="es-ES"/>
        </w:rPr>
        <w:fldChar w:fldCharType="begin"/>
      </w:r>
      <w:r w:rsidRPr="00D35C5A">
        <w:rPr>
          <w:lang w:val="es-ES"/>
        </w:rPr>
        <w:instrText xml:space="preserve"> TITLE  \* MERGEFORMAT </w:instrText>
      </w:r>
      <w:r w:rsidRPr="00D35C5A">
        <w:rPr>
          <w:lang w:val="es-ES"/>
        </w:rPr>
        <w:fldChar w:fldCharType="separate"/>
      </w:r>
      <w:r w:rsidR="00DC3C8F">
        <w:rPr>
          <w:lang w:val="es-ES"/>
        </w:rPr>
        <w:t>Documento de Arquitectura de Software</w:t>
      </w:r>
      <w:r w:rsidRPr="00D35C5A">
        <w:rPr>
          <w:lang w:val="es-ES"/>
        </w:rPr>
        <w:fldChar w:fldCharType="end"/>
      </w:r>
      <w:r w:rsidR="00241A93">
        <w:rPr>
          <w:lang w:val="es-ES"/>
        </w:rPr>
        <w:t xml:space="preserve"> “Cuaderno”</w:t>
      </w:r>
    </w:p>
    <w:p w:rsidR="00985091" w:rsidRPr="00985091" w:rsidRDefault="00985091" w:rsidP="00985091">
      <w:pPr>
        <w:rPr>
          <w:lang w:val="es-ES"/>
        </w:rPr>
      </w:pPr>
    </w:p>
    <w:p w:rsidR="00120AA8" w:rsidRPr="00D35C5A" w:rsidRDefault="00120AA8">
      <w:pPr>
        <w:pStyle w:val="Ttulo1"/>
        <w:rPr>
          <w:lang w:val="es-ES"/>
        </w:rPr>
      </w:pPr>
      <w:bookmarkStart w:id="1" w:name="_Toc456598586"/>
      <w:bookmarkStart w:id="2" w:name="_Toc190334692"/>
      <w:bookmarkStart w:id="3" w:name="_Toc529914042"/>
      <w:r w:rsidRPr="00D35C5A">
        <w:rPr>
          <w:lang w:val="es-ES"/>
        </w:rPr>
        <w:t>Introduc</w:t>
      </w:r>
      <w:bookmarkEnd w:id="1"/>
      <w:r w:rsidR="00E505D4" w:rsidRPr="00D35C5A">
        <w:rPr>
          <w:lang w:val="es-ES"/>
        </w:rPr>
        <w:t>ción</w:t>
      </w:r>
      <w:bookmarkEnd w:id="2"/>
      <w:bookmarkEnd w:id="3"/>
    </w:p>
    <w:p w:rsidR="006C70A6" w:rsidRPr="00D35C5A" w:rsidRDefault="006C70A6" w:rsidP="006C70A6">
      <w:pPr>
        <w:rPr>
          <w:lang w:val="es-ES"/>
        </w:rPr>
      </w:pPr>
    </w:p>
    <w:p w:rsidR="00985091" w:rsidRDefault="00120AA8" w:rsidP="00A2003A">
      <w:pPr>
        <w:pStyle w:val="Ttulo2"/>
        <w:rPr>
          <w:lang w:val="es-ES"/>
        </w:rPr>
      </w:pPr>
      <w:bookmarkStart w:id="4" w:name="_Toc456598587"/>
      <w:bookmarkStart w:id="5" w:name="_Toc190334693"/>
      <w:bookmarkStart w:id="6" w:name="_Toc529914043"/>
      <w:r w:rsidRPr="00D35C5A">
        <w:rPr>
          <w:lang w:val="es-ES"/>
        </w:rPr>
        <w:t>P</w:t>
      </w:r>
      <w:bookmarkEnd w:id="4"/>
      <w:r w:rsidR="006C70A6" w:rsidRPr="00D35C5A">
        <w:rPr>
          <w:lang w:val="es-ES"/>
        </w:rPr>
        <w:t>ropósito</w:t>
      </w:r>
      <w:bookmarkStart w:id="7" w:name="_Toc456598588"/>
      <w:bookmarkEnd w:id="5"/>
      <w:bookmarkEnd w:id="6"/>
    </w:p>
    <w:p w:rsidR="001C3290" w:rsidRPr="00D35C5A" w:rsidRDefault="001C3290" w:rsidP="001C3290">
      <w:pPr>
        <w:ind w:left="720"/>
        <w:jc w:val="both"/>
        <w:rPr>
          <w:lang w:val="es-ES"/>
        </w:rPr>
      </w:pPr>
      <w:r w:rsidRPr="00D35C5A">
        <w:rPr>
          <w:lang w:val="es-ES"/>
        </w:rPr>
        <w:t xml:space="preserve">El </w:t>
      </w:r>
      <w:r w:rsidR="00760466">
        <w:rPr>
          <w:lang w:val="es-ES"/>
        </w:rPr>
        <w:t>presente</w:t>
      </w:r>
      <w:r w:rsidRPr="00D35C5A">
        <w:rPr>
          <w:lang w:val="es-ES"/>
        </w:rPr>
        <w:t xml:space="preserve"> documento provee una </w:t>
      </w:r>
      <w:r w:rsidR="00910E8C">
        <w:rPr>
          <w:lang w:val="es-ES"/>
        </w:rPr>
        <w:t>visión</w:t>
      </w:r>
      <w:r w:rsidRPr="00D35C5A">
        <w:rPr>
          <w:lang w:val="es-ES"/>
        </w:rPr>
        <w:t xml:space="preserve"> inicial </w:t>
      </w:r>
      <w:r w:rsidR="00F2798D">
        <w:rPr>
          <w:lang w:val="es-ES"/>
        </w:rPr>
        <w:t>para la arquitectura de</w:t>
      </w:r>
      <w:r w:rsidRPr="00D35C5A">
        <w:rPr>
          <w:lang w:val="es-ES"/>
        </w:rPr>
        <w:t xml:space="preserve"> </w:t>
      </w:r>
      <w:r w:rsidR="00013A8E">
        <w:rPr>
          <w:lang w:val="es-ES"/>
        </w:rPr>
        <w:t xml:space="preserve">la aplicación </w:t>
      </w:r>
      <w:r w:rsidR="007417EC">
        <w:rPr>
          <w:lang w:val="es-ES"/>
        </w:rPr>
        <w:t>“</w:t>
      </w:r>
      <w:r w:rsidR="00013A8E">
        <w:rPr>
          <w:lang w:val="es-ES"/>
        </w:rPr>
        <w:t>Cuaderno</w:t>
      </w:r>
      <w:r w:rsidR="007417EC">
        <w:rPr>
          <w:lang w:val="es-ES"/>
        </w:rPr>
        <w:t>”</w:t>
      </w:r>
      <w:r w:rsidR="00F2798D">
        <w:rPr>
          <w:lang w:val="es-ES"/>
        </w:rPr>
        <w:t xml:space="preserve"> en el</w:t>
      </w:r>
      <w:r w:rsidR="00013A8E">
        <w:rPr>
          <w:lang w:val="es-ES"/>
        </w:rPr>
        <w:t xml:space="preserve"> sistema </w:t>
      </w:r>
      <w:r w:rsidRPr="00D35C5A">
        <w:rPr>
          <w:lang w:val="es-ES"/>
        </w:rPr>
        <w:t xml:space="preserve">@USB, a través de la utilización de </w:t>
      </w:r>
      <w:r w:rsidR="009B121F">
        <w:rPr>
          <w:lang w:val="es-ES"/>
        </w:rPr>
        <w:t>las 4+1</w:t>
      </w:r>
      <w:r w:rsidR="00C95DD3">
        <w:rPr>
          <w:lang w:val="es-ES"/>
        </w:rPr>
        <w:t xml:space="preserve"> vistas de RUP</w:t>
      </w:r>
      <w:r w:rsidRPr="00D35C5A">
        <w:rPr>
          <w:lang w:val="es-ES"/>
        </w:rPr>
        <w:t>.  De esta manera, se busca capturar y asentar las decisiones importantes que se</w:t>
      </w:r>
      <w:r w:rsidR="00745ADD">
        <w:rPr>
          <w:lang w:val="es-ES"/>
        </w:rPr>
        <w:t>rán tomadas en</w:t>
      </w:r>
      <w:r w:rsidRPr="00D35C5A">
        <w:rPr>
          <w:lang w:val="es-ES"/>
        </w:rPr>
        <w:t xml:space="preserve"> el desarrollo </w:t>
      </w:r>
      <w:r w:rsidR="00013A8E">
        <w:rPr>
          <w:lang w:val="es-ES"/>
        </w:rPr>
        <w:t>de la aplicación</w:t>
      </w:r>
      <w:r w:rsidRPr="00D35C5A">
        <w:rPr>
          <w:lang w:val="es-ES"/>
        </w:rPr>
        <w:t>.</w:t>
      </w:r>
    </w:p>
    <w:p w:rsidR="00705165" w:rsidRPr="00D35C5A" w:rsidRDefault="00705165" w:rsidP="001C3290">
      <w:pPr>
        <w:ind w:left="720"/>
        <w:jc w:val="both"/>
        <w:rPr>
          <w:lang w:val="es-ES"/>
        </w:rPr>
      </w:pPr>
    </w:p>
    <w:p w:rsidR="00985091" w:rsidRDefault="00705165" w:rsidP="00A2003A">
      <w:pPr>
        <w:pStyle w:val="Ttulo2"/>
        <w:rPr>
          <w:lang w:val="es-ES"/>
        </w:rPr>
      </w:pPr>
      <w:bookmarkStart w:id="8" w:name="_Toc190334694"/>
      <w:bookmarkStart w:id="9" w:name="_Toc529914044"/>
      <w:bookmarkEnd w:id="7"/>
      <w:r w:rsidRPr="00D35C5A">
        <w:rPr>
          <w:lang w:val="es-ES"/>
        </w:rPr>
        <w:t>Alcance</w:t>
      </w:r>
      <w:bookmarkEnd w:id="8"/>
      <w:bookmarkEnd w:id="9"/>
    </w:p>
    <w:p w:rsidR="00393ED1" w:rsidRPr="00D35C5A" w:rsidRDefault="00EA0F59" w:rsidP="00293AEE">
      <w:pPr>
        <w:ind w:left="720"/>
        <w:jc w:val="both"/>
        <w:rPr>
          <w:lang w:val="es-ES"/>
        </w:rPr>
      </w:pPr>
      <w:r>
        <w:rPr>
          <w:lang w:val="es-ES"/>
        </w:rPr>
        <w:t>Se muestra</w:t>
      </w:r>
      <w:r w:rsidR="00C2591E">
        <w:rPr>
          <w:lang w:val="es-ES"/>
        </w:rPr>
        <w:t xml:space="preserve"> a alto nivel</w:t>
      </w:r>
      <w:r>
        <w:rPr>
          <w:lang w:val="es-ES"/>
        </w:rPr>
        <w:t xml:space="preserve"> el diseño de la arquitectura por vistas de la aplicación</w:t>
      </w:r>
      <w:r w:rsidR="00293AEE" w:rsidRPr="00D35C5A">
        <w:rPr>
          <w:lang w:val="es-ES"/>
        </w:rPr>
        <w:t xml:space="preserve">. </w:t>
      </w:r>
      <w:r w:rsidR="00AD04C8">
        <w:rPr>
          <w:lang w:val="es-ES"/>
        </w:rPr>
        <w:t>En cada una, se presentan los diagramas correspondientes, a saber: modelo conceptual, diagrama de clases, casos de uso, diagramas de interacción, entre otros</w:t>
      </w:r>
      <w:r w:rsidR="00293AEE" w:rsidRPr="00D35C5A">
        <w:rPr>
          <w:lang w:val="es-ES"/>
        </w:rPr>
        <w:t>.</w:t>
      </w:r>
    </w:p>
    <w:p w:rsidR="00293AEE" w:rsidRPr="00D35C5A" w:rsidRDefault="00293AEE" w:rsidP="00293AEE">
      <w:pPr>
        <w:ind w:left="720"/>
        <w:jc w:val="both"/>
        <w:rPr>
          <w:lang w:val="es-ES"/>
        </w:rPr>
      </w:pPr>
    </w:p>
    <w:p w:rsidR="002E0FF8" w:rsidRPr="00D35C5A" w:rsidRDefault="002E0FF8" w:rsidP="00FA489E">
      <w:pPr>
        <w:pStyle w:val="Textoindependiente"/>
        <w:rPr>
          <w:lang w:val="es-ES"/>
        </w:rPr>
      </w:pPr>
    </w:p>
    <w:p w:rsidR="00CF38F0" w:rsidRDefault="00332EE0" w:rsidP="00CF38F0">
      <w:pPr>
        <w:pStyle w:val="Ttulo1"/>
        <w:rPr>
          <w:lang w:val="es-ES"/>
        </w:rPr>
      </w:pPr>
      <w:bookmarkStart w:id="10" w:name="_Toc190334721"/>
      <w:r>
        <w:rPr>
          <w:lang w:val="es-ES"/>
        </w:rPr>
        <w:br w:type="page"/>
      </w:r>
      <w:bookmarkStart w:id="11" w:name="_Toc529914045"/>
      <w:r w:rsidR="00B509BC" w:rsidRPr="00D35C5A">
        <w:rPr>
          <w:lang w:val="es-ES"/>
        </w:rPr>
        <w:lastRenderedPageBreak/>
        <w:t>Representació</w:t>
      </w:r>
      <w:r w:rsidR="00120AA8" w:rsidRPr="00D35C5A">
        <w:rPr>
          <w:lang w:val="es-ES"/>
        </w:rPr>
        <w:t xml:space="preserve">n </w:t>
      </w:r>
      <w:r w:rsidR="00B509BC" w:rsidRPr="00D35C5A">
        <w:rPr>
          <w:lang w:val="es-ES"/>
        </w:rPr>
        <w:t>Arquitectura</w:t>
      </w:r>
      <w:r w:rsidR="000D35A8" w:rsidRPr="00D35C5A">
        <w:rPr>
          <w:lang w:val="es-ES"/>
        </w:rPr>
        <w:t>l</w:t>
      </w:r>
      <w:bookmarkStart w:id="12" w:name="_Toc190334723"/>
      <w:bookmarkEnd w:id="10"/>
      <w:bookmarkEnd w:id="11"/>
    </w:p>
    <w:p w:rsidR="00CF38F0" w:rsidRDefault="006E53C1" w:rsidP="00CF38F0">
      <w:pPr>
        <w:pStyle w:val="Ttulo2"/>
        <w:rPr>
          <w:lang w:val="es-ES"/>
        </w:rPr>
      </w:pPr>
      <w:bookmarkStart w:id="13" w:name="_Toc529914046"/>
      <w:r w:rsidRPr="00CF38F0">
        <w:rPr>
          <w:lang w:val="es-ES"/>
        </w:rPr>
        <w:t>Vista de Casos de Uso</w:t>
      </w:r>
      <w:bookmarkEnd w:id="12"/>
      <w:bookmarkEnd w:id="13"/>
    </w:p>
    <w:p w:rsidR="00CF38F0" w:rsidRDefault="001B1838" w:rsidP="00CF38F0">
      <w:pPr>
        <w:pStyle w:val="Ttulo2"/>
        <w:rPr>
          <w:lang w:val="es-ES"/>
        </w:rPr>
      </w:pPr>
      <w:bookmarkStart w:id="14" w:name="_Toc529914047"/>
      <w:r w:rsidRPr="00CF38F0">
        <w:rPr>
          <w:lang w:val="es-ES"/>
        </w:rPr>
        <w:t>Vista Lógic</w:t>
      </w:r>
      <w:r w:rsidR="00CF38F0">
        <w:rPr>
          <w:lang w:val="es-ES"/>
        </w:rPr>
        <w:t>a</w:t>
      </w:r>
      <w:bookmarkEnd w:id="14"/>
    </w:p>
    <w:p w:rsidR="00CF38F0" w:rsidRDefault="00885FA7" w:rsidP="00CF38F0">
      <w:pPr>
        <w:pStyle w:val="Ttulo2"/>
        <w:rPr>
          <w:lang w:val="es-ES"/>
        </w:rPr>
      </w:pPr>
      <w:bookmarkStart w:id="15" w:name="_Toc529914048"/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5707380</wp:posOffset>
                </wp:positionV>
                <wp:extent cx="342900" cy="342900"/>
                <wp:effectExtent l="3810" t="1905" r="0" b="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33B60" id="Rectangle 20" o:spid="_x0000_s1026" style="position:absolute;margin-left:247.05pt;margin-top:449.4pt;width:27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" stroked="f"/>
            </w:pict>
          </mc:Fallback>
        </mc:AlternateContent>
      </w:r>
      <w:r w:rsidR="0010466E" w:rsidRPr="00CF38F0">
        <w:rPr>
          <w:lang w:val="es-ES"/>
        </w:rPr>
        <w:t>Vista de Implementación</w:t>
      </w:r>
      <w:bookmarkEnd w:id="15"/>
    </w:p>
    <w:p w:rsidR="00CF38F0" w:rsidRDefault="0082338D" w:rsidP="00CF38F0">
      <w:pPr>
        <w:pStyle w:val="Ttulo2"/>
        <w:rPr>
          <w:lang w:val="es-ES"/>
        </w:rPr>
      </w:pPr>
      <w:bookmarkStart w:id="16" w:name="_Toc529914049"/>
      <w:r w:rsidRPr="00CF38F0">
        <w:rPr>
          <w:lang w:val="es-ES"/>
        </w:rPr>
        <w:t>Vista de Despliegue</w:t>
      </w:r>
      <w:bookmarkEnd w:id="16"/>
    </w:p>
    <w:p w:rsidR="0020796E" w:rsidRPr="00CF38F0" w:rsidRDefault="0020796E" w:rsidP="00CF38F0">
      <w:pPr>
        <w:pStyle w:val="Ttulo2"/>
        <w:rPr>
          <w:lang w:val="es-ES"/>
        </w:rPr>
      </w:pPr>
      <w:bookmarkStart w:id="17" w:name="_Toc529914050"/>
      <w:r w:rsidRPr="00CF38F0">
        <w:rPr>
          <w:lang w:val="es-ES"/>
        </w:rPr>
        <w:t>Vista de Datos</w:t>
      </w:r>
      <w:bookmarkEnd w:id="17"/>
    </w:p>
    <w:p w:rsidR="0020796E" w:rsidRDefault="0020796E" w:rsidP="0020796E">
      <w:pPr>
        <w:rPr>
          <w:lang w:val="es-ES"/>
        </w:rPr>
      </w:pPr>
    </w:p>
    <w:sectPr w:rsidR="0020796E" w:rsidSect="008233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AA0" w:rsidRDefault="00416AA0">
      <w:r>
        <w:separator/>
      </w:r>
    </w:p>
  </w:endnote>
  <w:endnote w:type="continuationSeparator" w:id="0">
    <w:p w:rsidR="00416AA0" w:rsidRDefault="00416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5EB" w:rsidRDefault="007165E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AC" w:rsidRPr="002D28AC" w:rsidRDefault="002D28AC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 w:rsidRPr="002D28AC">
      <w:rPr>
        <w:color w:val="8496B0"/>
        <w:spacing w:val="60"/>
        <w:sz w:val="24"/>
        <w:szCs w:val="24"/>
        <w:lang w:val="es-ES"/>
      </w:rPr>
      <w:t>Página</w:t>
    </w:r>
    <w:r w:rsidRPr="002D28AC">
      <w:rPr>
        <w:color w:val="8496B0"/>
        <w:sz w:val="24"/>
        <w:szCs w:val="24"/>
        <w:lang w:val="es-ES"/>
      </w:rPr>
      <w:t xml:space="preserve"> </w:t>
    </w:r>
    <w:r w:rsidRPr="002D28AC">
      <w:rPr>
        <w:color w:val="323E4F"/>
        <w:sz w:val="24"/>
        <w:szCs w:val="24"/>
      </w:rPr>
      <w:fldChar w:fldCharType="begin"/>
    </w:r>
    <w:r w:rsidRPr="002D28AC">
      <w:rPr>
        <w:color w:val="323E4F"/>
        <w:sz w:val="24"/>
        <w:szCs w:val="24"/>
      </w:rPr>
      <w:instrText>PAGE   \* MERGEFORMAT</w:instrText>
    </w:r>
    <w:r w:rsidRPr="002D28AC">
      <w:rPr>
        <w:color w:val="323E4F"/>
        <w:sz w:val="24"/>
        <w:szCs w:val="24"/>
      </w:rPr>
      <w:fldChar w:fldCharType="separate"/>
    </w:r>
    <w:r w:rsidR="00885FA7" w:rsidRPr="00885FA7">
      <w:rPr>
        <w:noProof/>
        <w:color w:val="323E4F"/>
        <w:sz w:val="24"/>
        <w:szCs w:val="24"/>
        <w:lang w:val="es-ES"/>
      </w:rPr>
      <w:t>1</w:t>
    </w:r>
    <w:r w:rsidRPr="002D28AC">
      <w:rPr>
        <w:color w:val="323E4F"/>
        <w:sz w:val="24"/>
        <w:szCs w:val="24"/>
      </w:rPr>
      <w:fldChar w:fldCharType="end"/>
    </w:r>
    <w:r w:rsidRPr="002D28AC">
      <w:rPr>
        <w:color w:val="323E4F"/>
        <w:sz w:val="24"/>
        <w:szCs w:val="24"/>
        <w:lang w:val="es-ES"/>
      </w:rPr>
      <w:t xml:space="preserve"> | </w:t>
    </w:r>
    <w:r w:rsidRPr="002D28AC">
      <w:rPr>
        <w:color w:val="323E4F"/>
        <w:sz w:val="24"/>
        <w:szCs w:val="24"/>
      </w:rPr>
      <w:fldChar w:fldCharType="begin"/>
    </w:r>
    <w:r w:rsidRPr="002D28AC">
      <w:rPr>
        <w:color w:val="323E4F"/>
        <w:sz w:val="24"/>
        <w:szCs w:val="24"/>
      </w:rPr>
      <w:instrText>NUMPAGES  \* Arabic  \* MERGEFORMAT</w:instrText>
    </w:r>
    <w:r w:rsidRPr="002D28AC">
      <w:rPr>
        <w:color w:val="323E4F"/>
        <w:sz w:val="24"/>
        <w:szCs w:val="24"/>
      </w:rPr>
      <w:fldChar w:fldCharType="separate"/>
    </w:r>
    <w:r w:rsidR="00885FA7" w:rsidRPr="00885FA7">
      <w:rPr>
        <w:noProof/>
        <w:color w:val="323E4F"/>
        <w:sz w:val="24"/>
        <w:szCs w:val="24"/>
        <w:lang w:val="es-ES"/>
      </w:rPr>
      <w:t>4</w:t>
    </w:r>
    <w:r w:rsidRPr="002D28AC">
      <w:rPr>
        <w:color w:val="323E4F"/>
        <w:sz w:val="24"/>
        <w:szCs w:val="24"/>
      </w:rPr>
      <w:fldChar w:fldCharType="end"/>
    </w:r>
  </w:p>
  <w:p w:rsidR="00234264" w:rsidRPr="002D28AC" w:rsidRDefault="007165EB" w:rsidP="007165EB">
    <w:pPr>
      <w:pStyle w:val="Piedepgina"/>
      <w:jc w:val="center"/>
      <w:rPr>
        <w:rFonts w:ascii="Arial Rounded MT Bold" w:hAnsi="Arial Rounded MT Bold"/>
        <w:i/>
        <w:color w:val="0070C0"/>
        <w:sz w:val="22"/>
        <w:lang w:val="es-MX"/>
      </w:rPr>
    </w:pPr>
    <w:r>
      <w:rPr>
        <w:rFonts w:ascii="Arial Rounded MT Bold" w:hAnsi="Arial Rounded MT Bold"/>
        <w:i/>
        <w:color w:val="0070C0"/>
        <w:sz w:val="22"/>
        <w:lang w:val="es-MX"/>
      </w:rPr>
      <w:t>Centro de Desarrollo de Software e Investigación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5EB" w:rsidRDefault="007165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AA0" w:rsidRDefault="00416AA0">
      <w:r>
        <w:separator/>
      </w:r>
    </w:p>
  </w:footnote>
  <w:footnote w:type="continuationSeparator" w:id="0">
    <w:p w:rsidR="00416AA0" w:rsidRDefault="00416A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5EB" w:rsidRDefault="007165E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0F2" w:rsidRPr="001C10F2" w:rsidRDefault="00885FA7" w:rsidP="001C10F2">
    <w:pPr>
      <w:pStyle w:val="Encabezado"/>
      <w:ind w:left="1134" w:right="1138"/>
      <w:jc w:val="center"/>
      <w:rPr>
        <w:rFonts w:ascii="Tahoma Small Cap" w:hAnsi="Tahoma Small Cap"/>
        <w:sz w:val="28"/>
        <w:szCs w:val="40"/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C10F2" w:rsidRPr="001C10F2">
      <w:rPr>
        <w:rFonts w:ascii="Tahoma Small Cap" w:hAnsi="Tahoma Small Cap"/>
        <w:sz w:val="28"/>
        <w:szCs w:val="40"/>
        <w:lang w:val="es-MX"/>
      </w:rPr>
      <w:t xml:space="preserve">INSTITUTO TECNOLÓGICO SUPERIOR ZACATECAS OCCIDENTE </w:t>
    </w:r>
  </w:p>
  <w:p w:rsidR="001C10F2" w:rsidRPr="001C10F2" w:rsidRDefault="001C10F2" w:rsidP="001C10F2">
    <w:pPr>
      <w:pStyle w:val="Encabezado"/>
      <w:ind w:left="1134" w:right="1138"/>
      <w:jc w:val="center"/>
      <w:rPr>
        <w:rFonts w:ascii="Tahoma Small Cap" w:hAnsi="Tahoma Small Cap"/>
        <w:sz w:val="28"/>
        <w:szCs w:val="40"/>
        <w:lang w:val="es-MX"/>
      </w:rPr>
    </w:pPr>
    <w:r>
      <w:rPr>
        <w:rFonts w:ascii="Tahoma Small Cap" w:hAnsi="Tahoma Small Cap"/>
        <w:sz w:val="28"/>
        <w:szCs w:val="40"/>
        <w:lang w:val="es-MX"/>
      </w:rPr>
      <w:t>Especificación de Arquitectura de Software</w:t>
    </w:r>
  </w:p>
  <w:p w:rsidR="00234264" w:rsidRPr="002D28AC" w:rsidRDefault="00DD34EA">
    <w:pPr>
      <w:pStyle w:val="Encabezado"/>
      <w:rPr>
        <w:lang w:val="es-MX"/>
      </w:rPr>
    </w:pPr>
    <w:r w:rsidRPr="002D28AC">
      <w:rPr>
        <w:lang w:val="es-MX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5EB" w:rsidRDefault="007165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62CB71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6E710A"/>
    <w:multiLevelType w:val="hybridMultilevel"/>
    <w:tmpl w:val="A154C62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E387F"/>
    <w:multiLevelType w:val="hybridMultilevel"/>
    <w:tmpl w:val="270C771A"/>
    <w:lvl w:ilvl="0" w:tplc="2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F6727A"/>
    <w:multiLevelType w:val="hybridMultilevel"/>
    <w:tmpl w:val="921265A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E1EFD"/>
    <w:multiLevelType w:val="hybridMultilevel"/>
    <w:tmpl w:val="291A121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66597"/>
    <w:multiLevelType w:val="hybridMultilevel"/>
    <w:tmpl w:val="2904E7E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C3733"/>
    <w:multiLevelType w:val="hybridMultilevel"/>
    <w:tmpl w:val="938854CE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FF4BC9"/>
    <w:multiLevelType w:val="hybridMultilevel"/>
    <w:tmpl w:val="16F2AF5C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4D19E6"/>
    <w:multiLevelType w:val="hybridMultilevel"/>
    <w:tmpl w:val="6B9C9B0E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331E51AD"/>
    <w:multiLevelType w:val="hybridMultilevel"/>
    <w:tmpl w:val="C34CC47E"/>
    <w:lvl w:ilvl="0" w:tplc="5F861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516A1"/>
    <w:multiLevelType w:val="hybridMultilevel"/>
    <w:tmpl w:val="04D6E38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C0BAA"/>
    <w:multiLevelType w:val="hybridMultilevel"/>
    <w:tmpl w:val="9CE47F52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FB0407"/>
    <w:multiLevelType w:val="hybridMultilevel"/>
    <w:tmpl w:val="ACC2395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E7594"/>
    <w:multiLevelType w:val="hybridMultilevel"/>
    <w:tmpl w:val="5AC80FB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81CF4"/>
    <w:multiLevelType w:val="hybridMultilevel"/>
    <w:tmpl w:val="C0D8D14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B6367"/>
    <w:multiLevelType w:val="hybridMultilevel"/>
    <w:tmpl w:val="5F2ED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B944FA"/>
    <w:multiLevelType w:val="hybridMultilevel"/>
    <w:tmpl w:val="DF789F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32DA9"/>
    <w:multiLevelType w:val="hybridMultilevel"/>
    <w:tmpl w:val="B038DA82"/>
    <w:lvl w:ilvl="0" w:tplc="2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825333"/>
    <w:multiLevelType w:val="hybridMultilevel"/>
    <w:tmpl w:val="D7C67E0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A3833"/>
    <w:multiLevelType w:val="hybridMultilevel"/>
    <w:tmpl w:val="16BA3382"/>
    <w:lvl w:ilvl="0" w:tplc="2196E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34059"/>
    <w:multiLevelType w:val="hybridMultilevel"/>
    <w:tmpl w:val="D460E0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B93353"/>
    <w:multiLevelType w:val="hybridMultilevel"/>
    <w:tmpl w:val="980A65C0"/>
    <w:lvl w:ilvl="0" w:tplc="E47CE8E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3E2D41"/>
    <w:multiLevelType w:val="hybridMultilevel"/>
    <w:tmpl w:val="D52C8C9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A2DD7"/>
    <w:multiLevelType w:val="hybridMultilevel"/>
    <w:tmpl w:val="291A121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1A2596"/>
    <w:multiLevelType w:val="hybridMultilevel"/>
    <w:tmpl w:val="0FBCEB9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66CC1"/>
    <w:multiLevelType w:val="hybridMultilevel"/>
    <w:tmpl w:val="46A2436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6489A"/>
    <w:multiLevelType w:val="hybridMultilevel"/>
    <w:tmpl w:val="1D0CD80C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9"/>
  </w:num>
  <w:num w:numId="5">
    <w:abstractNumId w:val="2"/>
  </w:num>
  <w:num w:numId="6">
    <w:abstractNumId w:val="13"/>
  </w:num>
  <w:num w:numId="7">
    <w:abstractNumId w:val="4"/>
  </w:num>
  <w:num w:numId="8">
    <w:abstractNumId w:val="25"/>
  </w:num>
  <w:num w:numId="9">
    <w:abstractNumId w:val="23"/>
  </w:num>
  <w:num w:numId="10">
    <w:abstractNumId w:val="3"/>
  </w:num>
  <w:num w:numId="11">
    <w:abstractNumId w:val="19"/>
  </w:num>
  <w:num w:numId="12">
    <w:abstractNumId w:val="24"/>
  </w:num>
  <w:num w:numId="13">
    <w:abstractNumId w:val="1"/>
  </w:num>
  <w:num w:numId="14">
    <w:abstractNumId w:val="14"/>
  </w:num>
  <w:num w:numId="15">
    <w:abstractNumId w:val="22"/>
  </w:num>
  <w:num w:numId="16">
    <w:abstractNumId w:val="18"/>
  </w:num>
  <w:num w:numId="17">
    <w:abstractNumId w:val="10"/>
  </w:num>
  <w:num w:numId="18">
    <w:abstractNumId w:val="11"/>
  </w:num>
  <w:num w:numId="19">
    <w:abstractNumId w:val="12"/>
  </w:num>
  <w:num w:numId="20">
    <w:abstractNumId w:val="26"/>
  </w:num>
  <w:num w:numId="21">
    <w:abstractNumId w:val="21"/>
  </w:num>
  <w:num w:numId="22">
    <w:abstractNumId w:val="15"/>
  </w:num>
  <w:num w:numId="23">
    <w:abstractNumId w:val="17"/>
  </w:num>
  <w:num w:numId="24">
    <w:abstractNumId w:val="6"/>
  </w:num>
  <w:num w:numId="25">
    <w:abstractNumId w:val="7"/>
  </w:num>
  <w:num w:numId="26">
    <w:abstractNumId w:val="5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AU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A8"/>
    <w:rsid w:val="00001889"/>
    <w:rsid w:val="000035A1"/>
    <w:rsid w:val="0000420B"/>
    <w:rsid w:val="0000516C"/>
    <w:rsid w:val="00005B24"/>
    <w:rsid w:val="00012425"/>
    <w:rsid w:val="00013A8E"/>
    <w:rsid w:val="00017937"/>
    <w:rsid w:val="00023458"/>
    <w:rsid w:val="00027182"/>
    <w:rsid w:val="0002795D"/>
    <w:rsid w:val="00027D0A"/>
    <w:rsid w:val="00030857"/>
    <w:rsid w:val="000308B0"/>
    <w:rsid w:val="0003194B"/>
    <w:rsid w:val="000328EF"/>
    <w:rsid w:val="00033747"/>
    <w:rsid w:val="00034666"/>
    <w:rsid w:val="00035D40"/>
    <w:rsid w:val="00042C4E"/>
    <w:rsid w:val="00043CBA"/>
    <w:rsid w:val="0004405C"/>
    <w:rsid w:val="0004639E"/>
    <w:rsid w:val="00050EF8"/>
    <w:rsid w:val="00051003"/>
    <w:rsid w:val="00051606"/>
    <w:rsid w:val="000565AE"/>
    <w:rsid w:val="000567AB"/>
    <w:rsid w:val="000611BE"/>
    <w:rsid w:val="00061E82"/>
    <w:rsid w:val="00062586"/>
    <w:rsid w:val="0006398C"/>
    <w:rsid w:val="00064100"/>
    <w:rsid w:val="000651F9"/>
    <w:rsid w:val="000660D7"/>
    <w:rsid w:val="000666FD"/>
    <w:rsid w:val="00067C28"/>
    <w:rsid w:val="000706CB"/>
    <w:rsid w:val="000737FC"/>
    <w:rsid w:val="00073EFB"/>
    <w:rsid w:val="00076ED4"/>
    <w:rsid w:val="00082CAE"/>
    <w:rsid w:val="000841D4"/>
    <w:rsid w:val="00087128"/>
    <w:rsid w:val="00091C78"/>
    <w:rsid w:val="00092848"/>
    <w:rsid w:val="00093066"/>
    <w:rsid w:val="00097420"/>
    <w:rsid w:val="000A09A5"/>
    <w:rsid w:val="000A1136"/>
    <w:rsid w:val="000A1165"/>
    <w:rsid w:val="000A2779"/>
    <w:rsid w:val="000A3C2D"/>
    <w:rsid w:val="000A48D9"/>
    <w:rsid w:val="000B3515"/>
    <w:rsid w:val="000B486A"/>
    <w:rsid w:val="000B770D"/>
    <w:rsid w:val="000B7E40"/>
    <w:rsid w:val="000D0EBE"/>
    <w:rsid w:val="000D22AA"/>
    <w:rsid w:val="000D2730"/>
    <w:rsid w:val="000D2FE5"/>
    <w:rsid w:val="000D35A8"/>
    <w:rsid w:val="000D5757"/>
    <w:rsid w:val="000E28F5"/>
    <w:rsid w:val="000E3176"/>
    <w:rsid w:val="000E4B31"/>
    <w:rsid w:val="000E7010"/>
    <w:rsid w:val="000F00C3"/>
    <w:rsid w:val="000F2584"/>
    <w:rsid w:val="000F398E"/>
    <w:rsid w:val="000F3A12"/>
    <w:rsid w:val="000F4167"/>
    <w:rsid w:val="000F4809"/>
    <w:rsid w:val="0010110B"/>
    <w:rsid w:val="00102857"/>
    <w:rsid w:val="00102D8B"/>
    <w:rsid w:val="001032CC"/>
    <w:rsid w:val="0010466E"/>
    <w:rsid w:val="00105FFF"/>
    <w:rsid w:val="001063C7"/>
    <w:rsid w:val="00107976"/>
    <w:rsid w:val="00110302"/>
    <w:rsid w:val="00110E90"/>
    <w:rsid w:val="00112108"/>
    <w:rsid w:val="00112466"/>
    <w:rsid w:val="001147D0"/>
    <w:rsid w:val="00114A28"/>
    <w:rsid w:val="00115EF1"/>
    <w:rsid w:val="00120AA8"/>
    <w:rsid w:val="0012151B"/>
    <w:rsid w:val="00121F1A"/>
    <w:rsid w:val="001225EF"/>
    <w:rsid w:val="001237A5"/>
    <w:rsid w:val="001243A8"/>
    <w:rsid w:val="001253B6"/>
    <w:rsid w:val="00126D60"/>
    <w:rsid w:val="00132C42"/>
    <w:rsid w:val="00135693"/>
    <w:rsid w:val="0013577D"/>
    <w:rsid w:val="00136C00"/>
    <w:rsid w:val="001416F8"/>
    <w:rsid w:val="00142C09"/>
    <w:rsid w:val="00144CA2"/>
    <w:rsid w:val="00145CE3"/>
    <w:rsid w:val="001472BD"/>
    <w:rsid w:val="00147EB3"/>
    <w:rsid w:val="0015019D"/>
    <w:rsid w:val="0015213E"/>
    <w:rsid w:val="001531F6"/>
    <w:rsid w:val="001540EC"/>
    <w:rsid w:val="0015467D"/>
    <w:rsid w:val="0015785D"/>
    <w:rsid w:val="00160134"/>
    <w:rsid w:val="00161F8F"/>
    <w:rsid w:val="00167219"/>
    <w:rsid w:val="001679E4"/>
    <w:rsid w:val="00171B2E"/>
    <w:rsid w:val="00173FAC"/>
    <w:rsid w:val="00174A06"/>
    <w:rsid w:val="001823F3"/>
    <w:rsid w:val="00182E2C"/>
    <w:rsid w:val="00185F9B"/>
    <w:rsid w:val="001873C6"/>
    <w:rsid w:val="00192669"/>
    <w:rsid w:val="00193309"/>
    <w:rsid w:val="0019732C"/>
    <w:rsid w:val="00197511"/>
    <w:rsid w:val="001A11D6"/>
    <w:rsid w:val="001A5845"/>
    <w:rsid w:val="001A6175"/>
    <w:rsid w:val="001B0041"/>
    <w:rsid w:val="001B1838"/>
    <w:rsid w:val="001B446C"/>
    <w:rsid w:val="001C10F2"/>
    <w:rsid w:val="001C1612"/>
    <w:rsid w:val="001C24CD"/>
    <w:rsid w:val="001C25B3"/>
    <w:rsid w:val="001C2A69"/>
    <w:rsid w:val="001C3290"/>
    <w:rsid w:val="001C426F"/>
    <w:rsid w:val="001C4739"/>
    <w:rsid w:val="001D0B1F"/>
    <w:rsid w:val="001D0CC4"/>
    <w:rsid w:val="001D4CD2"/>
    <w:rsid w:val="001D56CD"/>
    <w:rsid w:val="001E06DB"/>
    <w:rsid w:val="001E0F44"/>
    <w:rsid w:val="001E1F7D"/>
    <w:rsid w:val="001E2576"/>
    <w:rsid w:val="001E3BE4"/>
    <w:rsid w:val="001E4E9E"/>
    <w:rsid w:val="001E5D83"/>
    <w:rsid w:val="001E7BDC"/>
    <w:rsid w:val="001F1559"/>
    <w:rsid w:val="001F1EB1"/>
    <w:rsid w:val="001F2CA9"/>
    <w:rsid w:val="001F5FD3"/>
    <w:rsid w:val="001F6FC1"/>
    <w:rsid w:val="001F7CE6"/>
    <w:rsid w:val="00200041"/>
    <w:rsid w:val="0020155F"/>
    <w:rsid w:val="0020212E"/>
    <w:rsid w:val="00202F62"/>
    <w:rsid w:val="002071D4"/>
    <w:rsid w:val="0020796E"/>
    <w:rsid w:val="0021124F"/>
    <w:rsid w:val="00211555"/>
    <w:rsid w:val="00211B9A"/>
    <w:rsid w:val="00213AC2"/>
    <w:rsid w:val="00214DA6"/>
    <w:rsid w:val="00215FBF"/>
    <w:rsid w:val="002171FD"/>
    <w:rsid w:val="002176D6"/>
    <w:rsid w:val="0022346A"/>
    <w:rsid w:val="00226022"/>
    <w:rsid w:val="002276D3"/>
    <w:rsid w:val="00230411"/>
    <w:rsid w:val="00232C1D"/>
    <w:rsid w:val="00234264"/>
    <w:rsid w:val="0024196D"/>
    <w:rsid w:val="00241A93"/>
    <w:rsid w:val="002425A9"/>
    <w:rsid w:val="002426F5"/>
    <w:rsid w:val="00242A2C"/>
    <w:rsid w:val="00245550"/>
    <w:rsid w:val="00245584"/>
    <w:rsid w:val="00251915"/>
    <w:rsid w:val="00251C45"/>
    <w:rsid w:val="00252605"/>
    <w:rsid w:val="00252F46"/>
    <w:rsid w:val="00255629"/>
    <w:rsid w:val="0026120E"/>
    <w:rsid w:val="0026228A"/>
    <w:rsid w:val="0026372C"/>
    <w:rsid w:val="0026423C"/>
    <w:rsid w:val="00266A81"/>
    <w:rsid w:val="00267C23"/>
    <w:rsid w:val="00272422"/>
    <w:rsid w:val="00275508"/>
    <w:rsid w:val="002767C5"/>
    <w:rsid w:val="002773FC"/>
    <w:rsid w:val="00277CF0"/>
    <w:rsid w:val="00277EEC"/>
    <w:rsid w:val="00282A58"/>
    <w:rsid w:val="0028624A"/>
    <w:rsid w:val="00290D6D"/>
    <w:rsid w:val="00293AEE"/>
    <w:rsid w:val="00293B2C"/>
    <w:rsid w:val="002942BA"/>
    <w:rsid w:val="00294F6C"/>
    <w:rsid w:val="00296330"/>
    <w:rsid w:val="002A6046"/>
    <w:rsid w:val="002A67E8"/>
    <w:rsid w:val="002B17FB"/>
    <w:rsid w:val="002B2083"/>
    <w:rsid w:val="002B24BB"/>
    <w:rsid w:val="002B4552"/>
    <w:rsid w:val="002B5FED"/>
    <w:rsid w:val="002B65C3"/>
    <w:rsid w:val="002C0B26"/>
    <w:rsid w:val="002C362F"/>
    <w:rsid w:val="002C3CB5"/>
    <w:rsid w:val="002C3FD6"/>
    <w:rsid w:val="002C5E37"/>
    <w:rsid w:val="002D093B"/>
    <w:rsid w:val="002D28AC"/>
    <w:rsid w:val="002D2998"/>
    <w:rsid w:val="002D36BF"/>
    <w:rsid w:val="002D39B0"/>
    <w:rsid w:val="002D48B6"/>
    <w:rsid w:val="002D6A87"/>
    <w:rsid w:val="002E0C84"/>
    <w:rsid w:val="002E0FF8"/>
    <w:rsid w:val="002E19E6"/>
    <w:rsid w:val="002E54C7"/>
    <w:rsid w:val="002E7A48"/>
    <w:rsid w:val="002F676D"/>
    <w:rsid w:val="00304512"/>
    <w:rsid w:val="00306C40"/>
    <w:rsid w:val="00306F2E"/>
    <w:rsid w:val="00310C44"/>
    <w:rsid w:val="00311B93"/>
    <w:rsid w:val="00315480"/>
    <w:rsid w:val="00315798"/>
    <w:rsid w:val="00315A78"/>
    <w:rsid w:val="003227C6"/>
    <w:rsid w:val="003232FC"/>
    <w:rsid w:val="00326FB0"/>
    <w:rsid w:val="00330413"/>
    <w:rsid w:val="003304C6"/>
    <w:rsid w:val="00331DDF"/>
    <w:rsid w:val="00331E4B"/>
    <w:rsid w:val="00332EE0"/>
    <w:rsid w:val="003330F9"/>
    <w:rsid w:val="003345B5"/>
    <w:rsid w:val="00335215"/>
    <w:rsid w:val="0033529C"/>
    <w:rsid w:val="00335FFC"/>
    <w:rsid w:val="003360E5"/>
    <w:rsid w:val="0033699A"/>
    <w:rsid w:val="0034177B"/>
    <w:rsid w:val="003424E2"/>
    <w:rsid w:val="00342F5F"/>
    <w:rsid w:val="00347EFF"/>
    <w:rsid w:val="00352D47"/>
    <w:rsid w:val="003537AD"/>
    <w:rsid w:val="00353F78"/>
    <w:rsid w:val="0035402A"/>
    <w:rsid w:val="00354843"/>
    <w:rsid w:val="00356594"/>
    <w:rsid w:val="003572B6"/>
    <w:rsid w:val="003604DB"/>
    <w:rsid w:val="00363CB9"/>
    <w:rsid w:val="00364326"/>
    <w:rsid w:val="00364BE4"/>
    <w:rsid w:val="00364E67"/>
    <w:rsid w:val="003662A0"/>
    <w:rsid w:val="0037217D"/>
    <w:rsid w:val="00372EAE"/>
    <w:rsid w:val="003732BF"/>
    <w:rsid w:val="00374362"/>
    <w:rsid w:val="00374980"/>
    <w:rsid w:val="00380EF7"/>
    <w:rsid w:val="00391BDF"/>
    <w:rsid w:val="003924CB"/>
    <w:rsid w:val="00392B2D"/>
    <w:rsid w:val="00392EE5"/>
    <w:rsid w:val="003930B1"/>
    <w:rsid w:val="00393ED1"/>
    <w:rsid w:val="00394CB1"/>
    <w:rsid w:val="00396067"/>
    <w:rsid w:val="003A00F6"/>
    <w:rsid w:val="003A0AB9"/>
    <w:rsid w:val="003A1949"/>
    <w:rsid w:val="003A199A"/>
    <w:rsid w:val="003A3F40"/>
    <w:rsid w:val="003A42F4"/>
    <w:rsid w:val="003A4CCB"/>
    <w:rsid w:val="003A556A"/>
    <w:rsid w:val="003A62A9"/>
    <w:rsid w:val="003A7905"/>
    <w:rsid w:val="003B2E8E"/>
    <w:rsid w:val="003B3886"/>
    <w:rsid w:val="003B395C"/>
    <w:rsid w:val="003B3E6F"/>
    <w:rsid w:val="003B4090"/>
    <w:rsid w:val="003B5E20"/>
    <w:rsid w:val="003B6DC0"/>
    <w:rsid w:val="003C0FCD"/>
    <w:rsid w:val="003C2A63"/>
    <w:rsid w:val="003C3C19"/>
    <w:rsid w:val="003C74D8"/>
    <w:rsid w:val="003D1439"/>
    <w:rsid w:val="003D1F4A"/>
    <w:rsid w:val="003D3B9D"/>
    <w:rsid w:val="003D4002"/>
    <w:rsid w:val="003D6EFA"/>
    <w:rsid w:val="003D774C"/>
    <w:rsid w:val="003E1B62"/>
    <w:rsid w:val="003E3C2F"/>
    <w:rsid w:val="003E51CF"/>
    <w:rsid w:val="003F0D88"/>
    <w:rsid w:val="003F7523"/>
    <w:rsid w:val="00400C53"/>
    <w:rsid w:val="0040585A"/>
    <w:rsid w:val="00406FF1"/>
    <w:rsid w:val="00415BE8"/>
    <w:rsid w:val="00416AA0"/>
    <w:rsid w:val="004176C5"/>
    <w:rsid w:val="004216A8"/>
    <w:rsid w:val="00422105"/>
    <w:rsid w:val="004301AC"/>
    <w:rsid w:val="00430E1B"/>
    <w:rsid w:val="00432E3C"/>
    <w:rsid w:val="00441B81"/>
    <w:rsid w:val="0044315C"/>
    <w:rsid w:val="004454C4"/>
    <w:rsid w:val="0044685E"/>
    <w:rsid w:val="00446BE5"/>
    <w:rsid w:val="0045017A"/>
    <w:rsid w:val="004508DF"/>
    <w:rsid w:val="00451BDF"/>
    <w:rsid w:val="0045487C"/>
    <w:rsid w:val="0045742C"/>
    <w:rsid w:val="00461813"/>
    <w:rsid w:val="00462AFF"/>
    <w:rsid w:val="00463163"/>
    <w:rsid w:val="0046480B"/>
    <w:rsid w:val="0046582F"/>
    <w:rsid w:val="00467198"/>
    <w:rsid w:val="004672C1"/>
    <w:rsid w:val="00467FE3"/>
    <w:rsid w:val="00472845"/>
    <w:rsid w:val="004728AE"/>
    <w:rsid w:val="004750F0"/>
    <w:rsid w:val="00477D00"/>
    <w:rsid w:val="00481C54"/>
    <w:rsid w:val="00482795"/>
    <w:rsid w:val="00482987"/>
    <w:rsid w:val="00485CC4"/>
    <w:rsid w:val="004876D3"/>
    <w:rsid w:val="0048792B"/>
    <w:rsid w:val="00490629"/>
    <w:rsid w:val="0049392F"/>
    <w:rsid w:val="00494201"/>
    <w:rsid w:val="0049661C"/>
    <w:rsid w:val="004A04A2"/>
    <w:rsid w:val="004A0909"/>
    <w:rsid w:val="004A1E9F"/>
    <w:rsid w:val="004A307F"/>
    <w:rsid w:val="004B1D19"/>
    <w:rsid w:val="004B3E66"/>
    <w:rsid w:val="004B4475"/>
    <w:rsid w:val="004B4A56"/>
    <w:rsid w:val="004B5311"/>
    <w:rsid w:val="004B5FE2"/>
    <w:rsid w:val="004B6148"/>
    <w:rsid w:val="004B6330"/>
    <w:rsid w:val="004B664B"/>
    <w:rsid w:val="004B706B"/>
    <w:rsid w:val="004C205D"/>
    <w:rsid w:val="004C2EEA"/>
    <w:rsid w:val="004C4FEE"/>
    <w:rsid w:val="004D049B"/>
    <w:rsid w:val="004D0A4F"/>
    <w:rsid w:val="004D170C"/>
    <w:rsid w:val="004D36A0"/>
    <w:rsid w:val="004D5470"/>
    <w:rsid w:val="004D5599"/>
    <w:rsid w:val="004E026F"/>
    <w:rsid w:val="004E1405"/>
    <w:rsid w:val="004E41A5"/>
    <w:rsid w:val="004E4391"/>
    <w:rsid w:val="004E5204"/>
    <w:rsid w:val="004F3ECA"/>
    <w:rsid w:val="004F6714"/>
    <w:rsid w:val="00500280"/>
    <w:rsid w:val="00500841"/>
    <w:rsid w:val="00502EEC"/>
    <w:rsid w:val="005062B8"/>
    <w:rsid w:val="00512A88"/>
    <w:rsid w:val="0051315D"/>
    <w:rsid w:val="00513857"/>
    <w:rsid w:val="005166D7"/>
    <w:rsid w:val="00520164"/>
    <w:rsid w:val="00522AE7"/>
    <w:rsid w:val="00524617"/>
    <w:rsid w:val="00526F05"/>
    <w:rsid w:val="005303A8"/>
    <w:rsid w:val="00530488"/>
    <w:rsid w:val="00531E52"/>
    <w:rsid w:val="005337C0"/>
    <w:rsid w:val="005349F0"/>
    <w:rsid w:val="0053726F"/>
    <w:rsid w:val="005405B6"/>
    <w:rsid w:val="00540FB6"/>
    <w:rsid w:val="00542D8B"/>
    <w:rsid w:val="00543369"/>
    <w:rsid w:val="00543829"/>
    <w:rsid w:val="00545E1A"/>
    <w:rsid w:val="00550D70"/>
    <w:rsid w:val="005521BF"/>
    <w:rsid w:val="00552324"/>
    <w:rsid w:val="0055742F"/>
    <w:rsid w:val="00557F44"/>
    <w:rsid w:val="00562A40"/>
    <w:rsid w:val="00562ABB"/>
    <w:rsid w:val="00563925"/>
    <w:rsid w:val="00563D64"/>
    <w:rsid w:val="005678CB"/>
    <w:rsid w:val="005720F5"/>
    <w:rsid w:val="00574F02"/>
    <w:rsid w:val="00575980"/>
    <w:rsid w:val="005767FD"/>
    <w:rsid w:val="00577500"/>
    <w:rsid w:val="00577FFA"/>
    <w:rsid w:val="00590DE4"/>
    <w:rsid w:val="005920B0"/>
    <w:rsid w:val="00594FA2"/>
    <w:rsid w:val="005959A1"/>
    <w:rsid w:val="00595A51"/>
    <w:rsid w:val="00596EDA"/>
    <w:rsid w:val="005A077C"/>
    <w:rsid w:val="005A3BEB"/>
    <w:rsid w:val="005A473F"/>
    <w:rsid w:val="005A6A42"/>
    <w:rsid w:val="005A77B7"/>
    <w:rsid w:val="005B12D9"/>
    <w:rsid w:val="005B2C05"/>
    <w:rsid w:val="005B4A4F"/>
    <w:rsid w:val="005B5489"/>
    <w:rsid w:val="005B64AE"/>
    <w:rsid w:val="005B684D"/>
    <w:rsid w:val="005B74E5"/>
    <w:rsid w:val="005C009B"/>
    <w:rsid w:val="005C2301"/>
    <w:rsid w:val="005C358A"/>
    <w:rsid w:val="005C426C"/>
    <w:rsid w:val="005C5341"/>
    <w:rsid w:val="005C67A2"/>
    <w:rsid w:val="005D00BC"/>
    <w:rsid w:val="005D30D4"/>
    <w:rsid w:val="005D4FB2"/>
    <w:rsid w:val="005D52C0"/>
    <w:rsid w:val="005D6267"/>
    <w:rsid w:val="005D7D97"/>
    <w:rsid w:val="005E0A46"/>
    <w:rsid w:val="005E1946"/>
    <w:rsid w:val="005E1F69"/>
    <w:rsid w:val="005E3D74"/>
    <w:rsid w:val="005E4D6D"/>
    <w:rsid w:val="005E4F72"/>
    <w:rsid w:val="005E7CB1"/>
    <w:rsid w:val="005F392C"/>
    <w:rsid w:val="005F46CC"/>
    <w:rsid w:val="005F4982"/>
    <w:rsid w:val="005F5C66"/>
    <w:rsid w:val="005F7612"/>
    <w:rsid w:val="005F7699"/>
    <w:rsid w:val="00602D38"/>
    <w:rsid w:val="00604141"/>
    <w:rsid w:val="0060731A"/>
    <w:rsid w:val="006074F4"/>
    <w:rsid w:val="00611628"/>
    <w:rsid w:val="00611C26"/>
    <w:rsid w:val="00612207"/>
    <w:rsid w:val="006126BA"/>
    <w:rsid w:val="00614C46"/>
    <w:rsid w:val="006152C0"/>
    <w:rsid w:val="00615F8B"/>
    <w:rsid w:val="00620EBF"/>
    <w:rsid w:val="00621267"/>
    <w:rsid w:val="00622129"/>
    <w:rsid w:val="006235FE"/>
    <w:rsid w:val="00624FB8"/>
    <w:rsid w:val="006265A9"/>
    <w:rsid w:val="006268D5"/>
    <w:rsid w:val="00627075"/>
    <w:rsid w:val="0062771C"/>
    <w:rsid w:val="00630C31"/>
    <w:rsid w:val="006312F9"/>
    <w:rsid w:val="00632FA4"/>
    <w:rsid w:val="00634EFE"/>
    <w:rsid w:val="00635527"/>
    <w:rsid w:val="00636E60"/>
    <w:rsid w:val="00637231"/>
    <w:rsid w:val="00645FAD"/>
    <w:rsid w:val="00645FDB"/>
    <w:rsid w:val="006476D6"/>
    <w:rsid w:val="006506AE"/>
    <w:rsid w:val="00651C1A"/>
    <w:rsid w:val="006529AC"/>
    <w:rsid w:val="00652B53"/>
    <w:rsid w:val="00653846"/>
    <w:rsid w:val="006544A3"/>
    <w:rsid w:val="00654C6E"/>
    <w:rsid w:val="00660799"/>
    <w:rsid w:val="00660E86"/>
    <w:rsid w:val="00661977"/>
    <w:rsid w:val="00662EF9"/>
    <w:rsid w:val="00663FB4"/>
    <w:rsid w:val="00665B4A"/>
    <w:rsid w:val="00666329"/>
    <w:rsid w:val="00666BBF"/>
    <w:rsid w:val="00667168"/>
    <w:rsid w:val="00667278"/>
    <w:rsid w:val="006675EE"/>
    <w:rsid w:val="006679C2"/>
    <w:rsid w:val="006700D2"/>
    <w:rsid w:val="00670BCC"/>
    <w:rsid w:val="0067107C"/>
    <w:rsid w:val="0067139E"/>
    <w:rsid w:val="00671D52"/>
    <w:rsid w:val="00672715"/>
    <w:rsid w:val="00672E70"/>
    <w:rsid w:val="00672FF1"/>
    <w:rsid w:val="00675DDD"/>
    <w:rsid w:val="0067701E"/>
    <w:rsid w:val="0067745A"/>
    <w:rsid w:val="006774BE"/>
    <w:rsid w:val="006840FB"/>
    <w:rsid w:val="006850D1"/>
    <w:rsid w:val="00685EF8"/>
    <w:rsid w:val="0068641E"/>
    <w:rsid w:val="00687206"/>
    <w:rsid w:val="006914D7"/>
    <w:rsid w:val="0069364E"/>
    <w:rsid w:val="00693CA5"/>
    <w:rsid w:val="0069558E"/>
    <w:rsid w:val="00697A87"/>
    <w:rsid w:val="006A113D"/>
    <w:rsid w:val="006A1193"/>
    <w:rsid w:val="006A1935"/>
    <w:rsid w:val="006A33FD"/>
    <w:rsid w:val="006A52EF"/>
    <w:rsid w:val="006A7942"/>
    <w:rsid w:val="006B0597"/>
    <w:rsid w:val="006B3826"/>
    <w:rsid w:val="006B42A1"/>
    <w:rsid w:val="006B4548"/>
    <w:rsid w:val="006B4E7E"/>
    <w:rsid w:val="006B58CA"/>
    <w:rsid w:val="006B792A"/>
    <w:rsid w:val="006C2B6F"/>
    <w:rsid w:val="006C32CE"/>
    <w:rsid w:val="006C48C0"/>
    <w:rsid w:val="006C70A6"/>
    <w:rsid w:val="006C7DE9"/>
    <w:rsid w:val="006D08DF"/>
    <w:rsid w:val="006D505E"/>
    <w:rsid w:val="006E1BA7"/>
    <w:rsid w:val="006E53C1"/>
    <w:rsid w:val="006E6D5D"/>
    <w:rsid w:val="006E6F4E"/>
    <w:rsid w:val="006E765F"/>
    <w:rsid w:val="006E7FDF"/>
    <w:rsid w:val="006F09FB"/>
    <w:rsid w:val="006F4C8E"/>
    <w:rsid w:val="006F4F2A"/>
    <w:rsid w:val="006F56FA"/>
    <w:rsid w:val="006F5772"/>
    <w:rsid w:val="006F78A5"/>
    <w:rsid w:val="00701582"/>
    <w:rsid w:val="00702325"/>
    <w:rsid w:val="00703C8F"/>
    <w:rsid w:val="007044DB"/>
    <w:rsid w:val="00705165"/>
    <w:rsid w:val="0070660C"/>
    <w:rsid w:val="007115AE"/>
    <w:rsid w:val="007119DC"/>
    <w:rsid w:val="007135AC"/>
    <w:rsid w:val="00713E53"/>
    <w:rsid w:val="007165EB"/>
    <w:rsid w:val="007177A5"/>
    <w:rsid w:val="00717A0D"/>
    <w:rsid w:val="007225D5"/>
    <w:rsid w:val="00722963"/>
    <w:rsid w:val="00723905"/>
    <w:rsid w:val="00725AA8"/>
    <w:rsid w:val="007262ED"/>
    <w:rsid w:val="00727545"/>
    <w:rsid w:val="00730A70"/>
    <w:rsid w:val="00731037"/>
    <w:rsid w:val="00731794"/>
    <w:rsid w:val="00733B32"/>
    <w:rsid w:val="00737C38"/>
    <w:rsid w:val="00741002"/>
    <w:rsid w:val="007417EC"/>
    <w:rsid w:val="00745ADD"/>
    <w:rsid w:val="007571B4"/>
    <w:rsid w:val="00760466"/>
    <w:rsid w:val="007606C2"/>
    <w:rsid w:val="007606CE"/>
    <w:rsid w:val="0076115C"/>
    <w:rsid w:val="007635F5"/>
    <w:rsid w:val="007640B6"/>
    <w:rsid w:val="00764F37"/>
    <w:rsid w:val="00765B41"/>
    <w:rsid w:val="00765DBA"/>
    <w:rsid w:val="007667E2"/>
    <w:rsid w:val="0077029B"/>
    <w:rsid w:val="00775C9E"/>
    <w:rsid w:val="0077766B"/>
    <w:rsid w:val="00780328"/>
    <w:rsid w:val="00780794"/>
    <w:rsid w:val="00780AFE"/>
    <w:rsid w:val="007815CB"/>
    <w:rsid w:val="00781980"/>
    <w:rsid w:val="00781B77"/>
    <w:rsid w:val="00781F44"/>
    <w:rsid w:val="00781F7A"/>
    <w:rsid w:val="00782826"/>
    <w:rsid w:val="0079171E"/>
    <w:rsid w:val="00794116"/>
    <w:rsid w:val="007942F5"/>
    <w:rsid w:val="00796620"/>
    <w:rsid w:val="007A0219"/>
    <w:rsid w:val="007A097E"/>
    <w:rsid w:val="007A3A2C"/>
    <w:rsid w:val="007A3FD4"/>
    <w:rsid w:val="007A4696"/>
    <w:rsid w:val="007A4EC5"/>
    <w:rsid w:val="007A7F61"/>
    <w:rsid w:val="007B1B9E"/>
    <w:rsid w:val="007B2C24"/>
    <w:rsid w:val="007B30FD"/>
    <w:rsid w:val="007B3589"/>
    <w:rsid w:val="007B3A46"/>
    <w:rsid w:val="007B506A"/>
    <w:rsid w:val="007B5433"/>
    <w:rsid w:val="007B5DD8"/>
    <w:rsid w:val="007B6A2C"/>
    <w:rsid w:val="007B718C"/>
    <w:rsid w:val="007B761F"/>
    <w:rsid w:val="007C0A46"/>
    <w:rsid w:val="007C0CE3"/>
    <w:rsid w:val="007C0FCC"/>
    <w:rsid w:val="007C2636"/>
    <w:rsid w:val="007C2FDB"/>
    <w:rsid w:val="007D11CD"/>
    <w:rsid w:val="007D20FC"/>
    <w:rsid w:val="007D2298"/>
    <w:rsid w:val="007D2916"/>
    <w:rsid w:val="007D3E3B"/>
    <w:rsid w:val="007D4448"/>
    <w:rsid w:val="007D4AD1"/>
    <w:rsid w:val="007E3290"/>
    <w:rsid w:val="007E3DAE"/>
    <w:rsid w:val="007E41C9"/>
    <w:rsid w:val="007E6F25"/>
    <w:rsid w:val="007E7AE1"/>
    <w:rsid w:val="007F1B53"/>
    <w:rsid w:val="007F259F"/>
    <w:rsid w:val="007F3451"/>
    <w:rsid w:val="007F4D81"/>
    <w:rsid w:val="007F527D"/>
    <w:rsid w:val="00800DA4"/>
    <w:rsid w:val="00805564"/>
    <w:rsid w:val="008103F0"/>
    <w:rsid w:val="008104E5"/>
    <w:rsid w:val="008105DF"/>
    <w:rsid w:val="00814707"/>
    <w:rsid w:val="00814E36"/>
    <w:rsid w:val="008157BD"/>
    <w:rsid w:val="00820555"/>
    <w:rsid w:val="008221A4"/>
    <w:rsid w:val="0082338D"/>
    <w:rsid w:val="00824133"/>
    <w:rsid w:val="00826195"/>
    <w:rsid w:val="00826BE4"/>
    <w:rsid w:val="00827359"/>
    <w:rsid w:val="00827E39"/>
    <w:rsid w:val="00830F55"/>
    <w:rsid w:val="008326CA"/>
    <w:rsid w:val="00837234"/>
    <w:rsid w:val="00840AE7"/>
    <w:rsid w:val="00841CB9"/>
    <w:rsid w:val="00842950"/>
    <w:rsid w:val="00843396"/>
    <w:rsid w:val="00847295"/>
    <w:rsid w:val="00850180"/>
    <w:rsid w:val="00852887"/>
    <w:rsid w:val="00855B49"/>
    <w:rsid w:val="0086116E"/>
    <w:rsid w:val="008619A7"/>
    <w:rsid w:val="008619F3"/>
    <w:rsid w:val="00863068"/>
    <w:rsid w:val="00863781"/>
    <w:rsid w:val="00870017"/>
    <w:rsid w:val="00875A71"/>
    <w:rsid w:val="0087741A"/>
    <w:rsid w:val="00880502"/>
    <w:rsid w:val="00880E21"/>
    <w:rsid w:val="0088276E"/>
    <w:rsid w:val="0088340C"/>
    <w:rsid w:val="008853F4"/>
    <w:rsid w:val="00885944"/>
    <w:rsid w:val="00885B93"/>
    <w:rsid w:val="00885FA7"/>
    <w:rsid w:val="008866E5"/>
    <w:rsid w:val="00887C30"/>
    <w:rsid w:val="008916C0"/>
    <w:rsid w:val="00891EDA"/>
    <w:rsid w:val="00892739"/>
    <w:rsid w:val="008967B6"/>
    <w:rsid w:val="00896993"/>
    <w:rsid w:val="00897F95"/>
    <w:rsid w:val="008A08CE"/>
    <w:rsid w:val="008A0F30"/>
    <w:rsid w:val="008A174C"/>
    <w:rsid w:val="008A3AD5"/>
    <w:rsid w:val="008A41F5"/>
    <w:rsid w:val="008A5CC4"/>
    <w:rsid w:val="008A6761"/>
    <w:rsid w:val="008A73F2"/>
    <w:rsid w:val="008A7479"/>
    <w:rsid w:val="008A79EB"/>
    <w:rsid w:val="008A7FC3"/>
    <w:rsid w:val="008B07A5"/>
    <w:rsid w:val="008B1D08"/>
    <w:rsid w:val="008B4E37"/>
    <w:rsid w:val="008B65BF"/>
    <w:rsid w:val="008B70C5"/>
    <w:rsid w:val="008B71F9"/>
    <w:rsid w:val="008B74D2"/>
    <w:rsid w:val="008C0BF3"/>
    <w:rsid w:val="008C0C3C"/>
    <w:rsid w:val="008C0CC5"/>
    <w:rsid w:val="008C1B9E"/>
    <w:rsid w:val="008D1164"/>
    <w:rsid w:val="008D1CCC"/>
    <w:rsid w:val="008D3725"/>
    <w:rsid w:val="008D5B04"/>
    <w:rsid w:val="008D5B86"/>
    <w:rsid w:val="008D6F3C"/>
    <w:rsid w:val="008D7B85"/>
    <w:rsid w:val="008E0CCF"/>
    <w:rsid w:val="008E1D3B"/>
    <w:rsid w:val="008E1FE5"/>
    <w:rsid w:val="008E2267"/>
    <w:rsid w:val="008E2C4B"/>
    <w:rsid w:val="008E6100"/>
    <w:rsid w:val="008F21F6"/>
    <w:rsid w:val="008F27AF"/>
    <w:rsid w:val="008F5C86"/>
    <w:rsid w:val="008F6CF5"/>
    <w:rsid w:val="008F7863"/>
    <w:rsid w:val="009012B4"/>
    <w:rsid w:val="00903757"/>
    <w:rsid w:val="009048F0"/>
    <w:rsid w:val="00906E15"/>
    <w:rsid w:val="00907252"/>
    <w:rsid w:val="0091020D"/>
    <w:rsid w:val="009109D3"/>
    <w:rsid w:val="00910E8C"/>
    <w:rsid w:val="0091135F"/>
    <w:rsid w:val="00915D86"/>
    <w:rsid w:val="009160FC"/>
    <w:rsid w:val="00916DB8"/>
    <w:rsid w:val="00920ECB"/>
    <w:rsid w:val="009212A3"/>
    <w:rsid w:val="00921C4B"/>
    <w:rsid w:val="00922714"/>
    <w:rsid w:val="009241A4"/>
    <w:rsid w:val="009246B4"/>
    <w:rsid w:val="00926457"/>
    <w:rsid w:val="00926765"/>
    <w:rsid w:val="00931F3E"/>
    <w:rsid w:val="00937809"/>
    <w:rsid w:val="0094006B"/>
    <w:rsid w:val="00940A49"/>
    <w:rsid w:val="00943EC3"/>
    <w:rsid w:val="0094463E"/>
    <w:rsid w:val="00946145"/>
    <w:rsid w:val="009475E5"/>
    <w:rsid w:val="00947FE3"/>
    <w:rsid w:val="0095023F"/>
    <w:rsid w:val="00953377"/>
    <w:rsid w:val="009535AA"/>
    <w:rsid w:val="00954EA6"/>
    <w:rsid w:val="009561BE"/>
    <w:rsid w:val="00957960"/>
    <w:rsid w:val="00960336"/>
    <w:rsid w:val="009608AA"/>
    <w:rsid w:val="009613B3"/>
    <w:rsid w:val="00962386"/>
    <w:rsid w:val="009627B8"/>
    <w:rsid w:val="00963FA1"/>
    <w:rsid w:val="00964BEC"/>
    <w:rsid w:val="0096535B"/>
    <w:rsid w:val="00966E92"/>
    <w:rsid w:val="00967727"/>
    <w:rsid w:val="009703C5"/>
    <w:rsid w:val="00976882"/>
    <w:rsid w:val="00977CA0"/>
    <w:rsid w:val="0098074C"/>
    <w:rsid w:val="00981147"/>
    <w:rsid w:val="00985091"/>
    <w:rsid w:val="0098662A"/>
    <w:rsid w:val="0099111D"/>
    <w:rsid w:val="009932F5"/>
    <w:rsid w:val="009941F4"/>
    <w:rsid w:val="00994D89"/>
    <w:rsid w:val="009A15E9"/>
    <w:rsid w:val="009A1E72"/>
    <w:rsid w:val="009A331E"/>
    <w:rsid w:val="009A6996"/>
    <w:rsid w:val="009A741C"/>
    <w:rsid w:val="009A7A07"/>
    <w:rsid w:val="009B094E"/>
    <w:rsid w:val="009B121F"/>
    <w:rsid w:val="009B1BD8"/>
    <w:rsid w:val="009B2D8B"/>
    <w:rsid w:val="009B318B"/>
    <w:rsid w:val="009C17FD"/>
    <w:rsid w:val="009C4855"/>
    <w:rsid w:val="009C6C2B"/>
    <w:rsid w:val="009C7A54"/>
    <w:rsid w:val="009C7CFA"/>
    <w:rsid w:val="009D0718"/>
    <w:rsid w:val="009D17F4"/>
    <w:rsid w:val="009D3576"/>
    <w:rsid w:val="009D37EF"/>
    <w:rsid w:val="009D6A02"/>
    <w:rsid w:val="009D75FC"/>
    <w:rsid w:val="009D761D"/>
    <w:rsid w:val="009E181C"/>
    <w:rsid w:val="009E1BDB"/>
    <w:rsid w:val="009E21C8"/>
    <w:rsid w:val="009E2254"/>
    <w:rsid w:val="009E2C4C"/>
    <w:rsid w:val="009E603B"/>
    <w:rsid w:val="009F1C75"/>
    <w:rsid w:val="009F2C06"/>
    <w:rsid w:val="009F2CB3"/>
    <w:rsid w:val="009F3D8E"/>
    <w:rsid w:val="009F59AF"/>
    <w:rsid w:val="009F7097"/>
    <w:rsid w:val="00A01134"/>
    <w:rsid w:val="00A029B5"/>
    <w:rsid w:val="00A02BBB"/>
    <w:rsid w:val="00A033AA"/>
    <w:rsid w:val="00A052C4"/>
    <w:rsid w:val="00A06418"/>
    <w:rsid w:val="00A108C0"/>
    <w:rsid w:val="00A124EA"/>
    <w:rsid w:val="00A1284A"/>
    <w:rsid w:val="00A14A20"/>
    <w:rsid w:val="00A15E27"/>
    <w:rsid w:val="00A17736"/>
    <w:rsid w:val="00A17925"/>
    <w:rsid w:val="00A2003A"/>
    <w:rsid w:val="00A21BD1"/>
    <w:rsid w:val="00A22A1B"/>
    <w:rsid w:val="00A23AC3"/>
    <w:rsid w:val="00A23B3B"/>
    <w:rsid w:val="00A246DC"/>
    <w:rsid w:val="00A248D6"/>
    <w:rsid w:val="00A26324"/>
    <w:rsid w:val="00A313CF"/>
    <w:rsid w:val="00A31B73"/>
    <w:rsid w:val="00A31FD9"/>
    <w:rsid w:val="00A3323E"/>
    <w:rsid w:val="00A3389D"/>
    <w:rsid w:val="00A33A90"/>
    <w:rsid w:val="00A35F5A"/>
    <w:rsid w:val="00A412BB"/>
    <w:rsid w:val="00A419A9"/>
    <w:rsid w:val="00A43860"/>
    <w:rsid w:val="00A439DF"/>
    <w:rsid w:val="00A44B49"/>
    <w:rsid w:val="00A4599C"/>
    <w:rsid w:val="00A47DAB"/>
    <w:rsid w:val="00A507BE"/>
    <w:rsid w:val="00A520B0"/>
    <w:rsid w:val="00A5371E"/>
    <w:rsid w:val="00A55D42"/>
    <w:rsid w:val="00A5717D"/>
    <w:rsid w:val="00A612F8"/>
    <w:rsid w:val="00A61B6C"/>
    <w:rsid w:val="00A628EF"/>
    <w:rsid w:val="00A62DF8"/>
    <w:rsid w:val="00A63F73"/>
    <w:rsid w:val="00A63FF9"/>
    <w:rsid w:val="00A64A75"/>
    <w:rsid w:val="00A75160"/>
    <w:rsid w:val="00A751E9"/>
    <w:rsid w:val="00A75B70"/>
    <w:rsid w:val="00A8029C"/>
    <w:rsid w:val="00A81ACB"/>
    <w:rsid w:val="00A859EC"/>
    <w:rsid w:val="00A91896"/>
    <w:rsid w:val="00A93ADE"/>
    <w:rsid w:val="00A948C6"/>
    <w:rsid w:val="00A94ED1"/>
    <w:rsid w:val="00A972D2"/>
    <w:rsid w:val="00AA0228"/>
    <w:rsid w:val="00AA1FFC"/>
    <w:rsid w:val="00AA365B"/>
    <w:rsid w:val="00AA5BDA"/>
    <w:rsid w:val="00AA732D"/>
    <w:rsid w:val="00AB0B10"/>
    <w:rsid w:val="00AB26B0"/>
    <w:rsid w:val="00AB2D34"/>
    <w:rsid w:val="00AB3AF4"/>
    <w:rsid w:val="00AB5397"/>
    <w:rsid w:val="00AB5EB9"/>
    <w:rsid w:val="00AB75C6"/>
    <w:rsid w:val="00AC0567"/>
    <w:rsid w:val="00AC1316"/>
    <w:rsid w:val="00AC165E"/>
    <w:rsid w:val="00AC28BD"/>
    <w:rsid w:val="00AC2EE9"/>
    <w:rsid w:val="00AC4CB3"/>
    <w:rsid w:val="00AC50F3"/>
    <w:rsid w:val="00AC5689"/>
    <w:rsid w:val="00AC6F44"/>
    <w:rsid w:val="00AD04C8"/>
    <w:rsid w:val="00AD1854"/>
    <w:rsid w:val="00AD328E"/>
    <w:rsid w:val="00AD3838"/>
    <w:rsid w:val="00AD7313"/>
    <w:rsid w:val="00AE59EE"/>
    <w:rsid w:val="00AE627A"/>
    <w:rsid w:val="00AE722D"/>
    <w:rsid w:val="00AF3809"/>
    <w:rsid w:val="00AF461C"/>
    <w:rsid w:val="00AF496E"/>
    <w:rsid w:val="00AF4B0B"/>
    <w:rsid w:val="00AF4B2E"/>
    <w:rsid w:val="00AF6091"/>
    <w:rsid w:val="00AF6AB5"/>
    <w:rsid w:val="00AF740E"/>
    <w:rsid w:val="00B05056"/>
    <w:rsid w:val="00B052DE"/>
    <w:rsid w:val="00B0752D"/>
    <w:rsid w:val="00B07F3A"/>
    <w:rsid w:val="00B10575"/>
    <w:rsid w:val="00B1267B"/>
    <w:rsid w:val="00B138E2"/>
    <w:rsid w:val="00B13AC9"/>
    <w:rsid w:val="00B15544"/>
    <w:rsid w:val="00B16811"/>
    <w:rsid w:val="00B2028D"/>
    <w:rsid w:val="00B21616"/>
    <w:rsid w:val="00B216E9"/>
    <w:rsid w:val="00B23556"/>
    <w:rsid w:val="00B2594A"/>
    <w:rsid w:val="00B26479"/>
    <w:rsid w:val="00B26EFF"/>
    <w:rsid w:val="00B2746F"/>
    <w:rsid w:val="00B30256"/>
    <w:rsid w:val="00B30729"/>
    <w:rsid w:val="00B31F33"/>
    <w:rsid w:val="00B32762"/>
    <w:rsid w:val="00B379CD"/>
    <w:rsid w:val="00B4069C"/>
    <w:rsid w:val="00B43718"/>
    <w:rsid w:val="00B50234"/>
    <w:rsid w:val="00B509BC"/>
    <w:rsid w:val="00B521EE"/>
    <w:rsid w:val="00B52CC3"/>
    <w:rsid w:val="00B52FF3"/>
    <w:rsid w:val="00B56C5C"/>
    <w:rsid w:val="00B607D5"/>
    <w:rsid w:val="00B61E14"/>
    <w:rsid w:val="00B63CC3"/>
    <w:rsid w:val="00B63F17"/>
    <w:rsid w:val="00B67C89"/>
    <w:rsid w:val="00B71CC7"/>
    <w:rsid w:val="00B726B3"/>
    <w:rsid w:val="00B7585A"/>
    <w:rsid w:val="00B77726"/>
    <w:rsid w:val="00B77758"/>
    <w:rsid w:val="00B77A32"/>
    <w:rsid w:val="00B80B1F"/>
    <w:rsid w:val="00B830BF"/>
    <w:rsid w:val="00B85335"/>
    <w:rsid w:val="00B86B61"/>
    <w:rsid w:val="00B87700"/>
    <w:rsid w:val="00B87FD7"/>
    <w:rsid w:val="00B909D0"/>
    <w:rsid w:val="00B92A06"/>
    <w:rsid w:val="00B94EE0"/>
    <w:rsid w:val="00B9711F"/>
    <w:rsid w:val="00BA265B"/>
    <w:rsid w:val="00BA34A1"/>
    <w:rsid w:val="00BA3745"/>
    <w:rsid w:val="00BA5CA8"/>
    <w:rsid w:val="00BA6B2B"/>
    <w:rsid w:val="00BB2998"/>
    <w:rsid w:val="00BB29DE"/>
    <w:rsid w:val="00BB3097"/>
    <w:rsid w:val="00BB45CE"/>
    <w:rsid w:val="00BB4E4B"/>
    <w:rsid w:val="00BB521B"/>
    <w:rsid w:val="00BB52CA"/>
    <w:rsid w:val="00BB5B4B"/>
    <w:rsid w:val="00BB5BB0"/>
    <w:rsid w:val="00BB6EC0"/>
    <w:rsid w:val="00BB76CB"/>
    <w:rsid w:val="00BB7814"/>
    <w:rsid w:val="00BB7CE9"/>
    <w:rsid w:val="00BC1EF6"/>
    <w:rsid w:val="00BC446A"/>
    <w:rsid w:val="00BC58E5"/>
    <w:rsid w:val="00BC6468"/>
    <w:rsid w:val="00BD3502"/>
    <w:rsid w:val="00BD7AD7"/>
    <w:rsid w:val="00BE18F1"/>
    <w:rsid w:val="00BE34F8"/>
    <w:rsid w:val="00BE35AD"/>
    <w:rsid w:val="00BE4F1E"/>
    <w:rsid w:val="00BE5402"/>
    <w:rsid w:val="00BE560F"/>
    <w:rsid w:val="00BE576E"/>
    <w:rsid w:val="00BE584E"/>
    <w:rsid w:val="00BE666C"/>
    <w:rsid w:val="00BE6DF1"/>
    <w:rsid w:val="00BE7975"/>
    <w:rsid w:val="00BE7AEC"/>
    <w:rsid w:val="00BF053E"/>
    <w:rsid w:val="00BF16C4"/>
    <w:rsid w:val="00BF44D7"/>
    <w:rsid w:val="00BF7496"/>
    <w:rsid w:val="00BF7C92"/>
    <w:rsid w:val="00C009E2"/>
    <w:rsid w:val="00C024C2"/>
    <w:rsid w:val="00C028F9"/>
    <w:rsid w:val="00C03B9D"/>
    <w:rsid w:val="00C03FB6"/>
    <w:rsid w:val="00C0415D"/>
    <w:rsid w:val="00C122B3"/>
    <w:rsid w:val="00C124BB"/>
    <w:rsid w:val="00C126AA"/>
    <w:rsid w:val="00C2266C"/>
    <w:rsid w:val="00C22D2D"/>
    <w:rsid w:val="00C2591E"/>
    <w:rsid w:val="00C32AF6"/>
    <w:rsid w:val="00C338F3"/>
    <w:rsid w:val="00C33D2D"/>
    <w:rsid w:val="00C34829"/>
    <w:rsid w:val="00C348A2"/>
    <w:rsid w:val="00C35777"/>
    <w:rsid w:val="00C35F35"/>
    <w:rsid w:val="00C36E29"/>
    <w:rsid w:val="00C4182F"/>
    <w:rsid w:val="00C42952"/>
    <w:rsid w:val="00C4296B"/>
    <w:rsid w:val="00C43137"/>
    <w:rsid w:val="00C43CFF"/>
    <w:rsid w:val="00C470A1"/>
    <w:rsid w:val="00C54BDB"/>
    <w:rsid w:val="00C54CC0"/>
    <w:rsid w:val="00C553EC"/>
    <w:rsid w:val="00C60AEF"/>
    <w:rsid w:val="00C60C7F"/>
    <w:rsid w:val="00C62DCC"/>
    <w:rsid w:val="00C664DE"/>
    <w:rsid w:val="00C66ED1"/>
    <w:rsid w:val="00C7155F"/>
    <w:rsid w:val="00C725EC"/>
    <w:rsid w:val="00C738ED"/>
    <w:rsid w:val="00C77604"/>
    <w:rsid w:val="00C77F12"/>
    <w:rsid w:val="00C811D2"/>
    <w:rsid w:val="00C824C7"/>
    <w:rsid w:val="00C92737"/>
    <w:rsid w:val="00C92CA1"/>
    <w:rsid w:val="00C933D0"/>
    <w:rsid w:val="00C95DD3"/>
    <w:rsid w:val="00C97415"/>
    <w:rsid w:val="00C974D9"/>
    <w:rsid w:val="00CA4358"/>
    <w:rsid w:val="00CA438E"/>
    <w:rsid w:val="00CA7027"/>
    <w:rsid w:val="00CB01C1"/>
    <w:rsid w:val="00CB10F6"/>
    <w:rsid w:val="00CB12B7"/>
    <w:rsid w:val="00CB26CB"/>
    <w:rsid w:val="00CB3472"/>
    <w:rsid w:val="00CB3BBE"/>
    <w:rsid w:val="00CB584A"/>
    <w:rsid w:val="00CB7067"/>
    <w:rsid w:val="00CB7A5B"/>
    <w:rsid w:val="00CC166C"/>
    <w:rsid w:val="00CC2D76"/>
    <w:rsid w:val="00CC3779"/>
    <w:rsid w:val="00CC4B6A"/>
    <w:rsid w:val="00CC6FE4"/>
    <w:rsid w:val="00CC72C3"/>
    <w:rsid w:val="00CC777A"/>
    <w:rsid w:val="00CD0B34"/>
    <w:rsid w:val="00CD1467"/>
    <w:rsid w:val="00CD2053"/>
    <w:rsid w:val="00CE009C"/>
    <w:rsid w:val="00CE2CD4"/>
    <w:rsid w:val="00CE43A0"/>
    <w:rsid w:val="00CE4995"/>
    <w:rsid w:val="00CE5D0F"/>
    <w:rsid w:val="00CE7154"/>
    <w:rsid w:val="00CF1C04"/>
    <w:rsid w:val="00CF1E65"/>
    <w:rsid w:val="00CF27A1"/>
    <w:rsid w:val="00CF3607"/>
    <w:rsid w:val="00CF38F0"/>
    <w:rsid w:val="00CF4962"/>
    <w:rsid w:val="00CF6907"/>
    <w:rsid w:val="00CF7667"/>
    <w:rsid w:val="00D02FAF"/>
    <w:rsid w:val="00D034FE"/>
    <w:rsid w:val="00D03EE2"/>
    <w:rsid w:val="00D10B9C"/>
    <w:rsid w:val="00D14FA2"/>
    <w:rsid w:val="00D15739"/>
    <w:rsid w:val="00D20EEE"/>
    <w:rsid w:val="00D2323E"/>
    <w:rsid w:val="00D238BB"/>
    <w:rsid w:val="00D23AC6"/>
    <w:rsid w:val="00D25AF1"/>
    <w:rsid w:val="00D26C5B"/>
    <w:rsid w:val="00D27173"/>
    <w:rsid w:val="00D341CB"/>
    <w:rsid w:val="00D35C5A"/>
    <w:rsid w:val="00D360CA"/>
    <w:rsid w:val="00D40009"/>
    <w:rsid w:val="00D40751"/>
    <w:rsid w:val="00D40E8B"/>
    <w:rsid w:val="00D41AE5"/>
    <w:rsid w:val="00D427E5"/>
    <w:rsid w:val="00D42946"/>
    <w:rsid w:val="00D4313D"/>
    <w:rsid w:val="00D502F6"/>
    <w:rsid w:val="00D5081D"/>
    <w:rsid w:val="00D50E88"/>
    <w:rsid w:val="00D514C8"/>
    <w:rsid w:val="00D52501"/>
    <w:rsid w:val="00D5290F"/>
    <w:rsid w:val="00D53634"/>
    <w:rsid w:val="00D538F6"/>
    <w:rsid w:val="00D54776"/>
    <w:rsid w:val="00D57E96"/>
    <w:rsid w:val="00D60DE7"/>
    <w:rsid w:val="00D60E87"/>
    <w:rsid w:val="00D63BC4"/>
    <w:rsid w:val="00D66B94"/>
    <w:rsid w:val="00D67B54"/>
    <w:rsid w:val="00D71823"/>
    <w:rsid w:val="00D721C9"/>
    <w:rsid w:val="00D7535C"/>
    <w:rsid w:val="00D76414"/>
    <w:rsid w:val="00D768C8"/>
    <w:rsid w:val="00D77DB3"/>
    <w:rsid w:val="00D8419B"/>
    <w:rsid w:val="00D85FC6"/>
    <w:rsid w:val="00D86A16"/>
    <w:rsid w:val="00D87A4C"/>
    <w:rsid w:val="00D9098B"/>
    <w:rsid w:val="00D909F6"/>
    <w:rsid w:val="00D91220"/>
    <w:rsid w:val="00D9160B"/>
    <w:rsid w:val="00D91AA1"/>
    <w:rsid w:val="00D925E2"/>
    <w:rsid w:val="00D93366"/>
    <w:rsid w:val="00D93430"/>
    <w:rsid w:val="00D936BC"/>
    <w:rsid w:val="00D95A1F"/>
    <w:rsid w:val="00D96749"/>
    <w:rsid w:val="00D96E36"/>
    <w:rsid w:val="00D97266"/>
    <w:rsid w:val="00DA065C"/>
    <w:rsid w:val="00DA2450"/>
    <w:rsid w:val="00DA294C"/>
    <w:rsid w:val="00DA3990"/>
    <w:rsid w:val="00DA460B"/>
    <w:rsid w:val="00DA56AA"/>
    <w:rsid w:val="00DB0C96"/>
    <w:rsid w:val="00DB0E3E"/>
    <w:rsid w:val="00DB2CC6"/>
    <w:rsid w:val="00DB3D1F"/>
    <w:rsid w:val="00DB40A1"/>
    <w:rsid w:val="00DB4C97"/>
    <w:rsid w:val="00DC017A"/>
    <w:rsid w:val="00DC21A0"/>
    <w:rsid w:val="00DC34D2"/>
    <w:rsid w:val="00DC3C8F"/>
    <w:rsid w:val="00DC6D90"/>
    <w:rsid w:val="00DC6F96"/>
    <w:rsid w:val="00DC70AA"/>
    <w:rsid w:val="00DD09AD"/>
    <w:rsid w:val="00DD0E91"/>
    <w:rsid w:val="00DD156C"/>
    <w:rsid w:val="00DD1AEE"/>
    <w:rsid w:val="00DD2DB9"/>
    <w:rsid w:val="00DD33CD"/>
    <w:rsid w:val="00DD34EA"/>
    <w:rsid w:val="00DD3C0E"/>
    <w:rsid w:val="00DD3E0B"/>
    <w:rsid w:val="00DD562A"/>
    <w:rsid w:val="00DE19AD"/>
    <w:rsid w:val="00DE1A98"/>
    <w:rsid w:val="00DE1B29"/>
    <w:rsid w:val="00DE1C1C"/>
    <w:rsid w:val="00DE3196"/>
    <w:rsid w:val="00DF2A76"/>
    <w:rsid w:val="00DF43CB"/>
    <w:rsid w:val="00DF7AB2"/>
    <w:rsid w:val="00E002C6"/>
    <w:rsid w:val="00E011E3"/>
    <w:rsid w:val="00E0153B"/>
    <w:rsid w:val="00E0625A"/>
    <w:rsid w:val="00E06E85"/>
    <w:rsid w:val="00E07CCD"/>
    <w:rsid w:val="00E108E9"/>
    <w:rsid w:val="00E1297E"/>
    <w:rsid w:val="00E13513"/>
    <w:rsid w:val="00E139DF"/>
    <w:rsid w:val="00E14589"/>
    <w:rsid w:val="00E14B00"/>
    <w:rsid w:val="00E15445"/>
    <w:rsid w:val="00E23A5C"/>
    <w:rsid w:val="00E26A92"/>
    <w:rsid w:val="00E27A3B"/>
    <w:rsid w:val="00E30656"/>
    <w:rsid w:val="00E325EE"/>
    <w:rsid w:val="00E37B5C"/>
    <w:rsid w:val="00E41E40"/>
    <w:rsid w:val="00E41FF4"/>
    <w:rsid w:val="00E431A3"/>
    <w:rsid w:val="00E4368D"/>
    <w:rsid w:val="00E45B8B"/>
    <w:rsid w:val="00E505D4"/>
    <w:rsid w:val="00E515B4"/>
    <w:rsid w:val="00E52C2F"/>
    <w:rsid w:val="00E52EA2"/>
    <w:rsid w:val="00E5488A"/>
    <w:rsid w:val="00E56FF8"/>
    <w:rsid w:val="00E607C4"/>
    <w:rsid w:val="00E60A66"/>
    <w:rsid w:val="00E63494"/>
    <w:rsid w:val="00E6464C"/>
    <w:rsid w:val="00E67590"/>
    <w:rsid w:val="00E70CF8"/>
    <w:rsid w:val="00E713B2"/>
    <w:rsid w:val="00E71525"/>
    <w:rsid w:val="00E71C2E"/>
    <w:rsid w:val="00E72FE6"/>
    <w:rsid w:val="00E732AD"/>
    <w:rsid w:val="00E73834"/>
    <w:rsid w:val="00E73BB1"/>
    <w:rsid w:val="00E75E5F"/>
    <w:rsid w:val="00E840DE"/>
    <w:rsid w:val="00E864F9"/>
    <w:rsid w:val="00E92C3F"/>
    <w:rsid w:val="00E937D0"/>
    <w:rsid w:val="00E94401"/>
    <w:rsid w:val="00E94FAE"/>
    <w:rsid w:val="00E9650B"/>
    <w:rsid w:val="00E9686C"/>
    <w:rsid w:val="00EA0F59"/>
    <w:rsid w:val="00EA3C23"/>
    <w:rsid w:val="00EA4A7E"/>
    <w:rsid w:val="00EA4D51"/>
    <w:rsid w:val="00EA54A0"/>
    <w:rsid w:val="00EA54F9"/>
    <w:rsid w:val="00EA5CCA"/>
    <w:rsid w:val="00EB08A0"/>
    <w:rsid w:val="00EB0F4A"/>
    <w:rsid w:val="00EB12E9"/>
    <w:rsid w:val="00EB240D"/>
    <w:rsid w:val="00EB52B5"/>
    <w:rsid w:val="00EB56D7"/>
    <w:rsid w:val="00EB7AE8"/>
    <w:rsid w:val="00EC0680"/>
    <w:rsid w:val="00EC309C"/>
    <w:rsid w:val="00EC3D06"/>
    <w:rsid w:val="00EC570D"/>
    <w:rsid w:val="00EC65A4"/>
    <w:rsid w:val="00ED0553"/>
    <w:rsid w:val="00ED1CCE"/>
    <w:rsid w:val="00EE0B9E"/>
    <w:rsid w:val="00EE4B3E"/>
    <w:rsid w:val="00EF05AD"/>
    <w:rsid w:val="00EF1778"/>
    <w:rsid w:val="00EF2FA9"/>
    <w:rsid w:val="00EF39FD"/>
    <w:rsid w:val="00EF4322"/>
    <w:rsid w:val="00EF5393"/>
    <w:rsid w:val="00EF5604"/>
    <w:rsid w:val="00EF5E70"/>
    <w:rsid w:val="00F00740"/>
    <w:rsid w:val="00F019FF"/>
    <w:rsid w:val="00F01B0A"/>
    <w:rsid w:val="00F03FAE"/>
    <w:rsid w:val="00F05E0D"/>
    <w:rsid w:val="00F05F87"/>
    <w:rsid w:val="00F067A1"/>
    <w:rsid w:val="00F06A11"/>
    <w:rsid w:val="00F11A5B"/>
    <w:rsid w:val="00F11FFB"/>
    <w:rsid w:val="00F15129"/>
    <w:rsid w:val="00F2370B"/>
    <w:rsid w:val="00F248DD"/>
    <w:rsid w:val="00F24E5A"/>
    <w:rsid w:val="00F252E4"/>
    <w:rsid w:val="00F2798D"/>
    <w:rsid w:val="00F30591"/>
    <w:rsid w:val="00F31061"/>
    <w:rsid w:val="00F31A49"/>
    <w:rsid w:val="00F33A91"/>
    <w:rsid w:val="00F34754"/>
    <w:rsid w:val="00F35C5D"/>
    <w:rsid w:val="00F376EA"/>
    <w:rsid w:val="00F40CCC"/>
    <w:rsid w:val="00F415E5"/>
    <w:rsid w:val="00F428CA"/>
    <w:rsid w:val="00F430C3"/>
    <w:rsid w:val="00F43584"/>
    <w:rsid w:val="00F45719"/>
    <w:rsid w:val="00F4652B"/>
    <w:rsid w:val="00F46A35"/>
    <w:rsid w:val="00F471DB"/>
    <w:rsid w:val="00F47E98"/>
    <w:rsid w:val="00F5064C"/>
    <w:rsid w:val="00F527DA"/>
    <w:rsid w:val="00F57040"/>
    <w:rsid w:val="00F573C2"/>
    <w:rsid w:val="00F608C5"/>
    <w:rsid w:val="00F60D6F"/>
    <w:rsid w:val="00F617C7"/>
    <w:rsid w:val="00F62329"/>
    <w:rsid w:val="00F62530"/>
    <w:rsid w:val="00F65FF4"/>
    <w:rsid w:val="00F665E4"/>
    <w:rsid w:val="00F70632"/>
    <w:rsid w:val="00F72F92"/>
    <w:rsid w:val="00F746B6"/>
    <w:rsid w:val="00F76683"/>
    <w:rsid w:val="00F8044C"/>
    <w:rsid w:val="00F81ACB"/>
    <w:rsid w:val="00F87666"/>
    <w:rsid w:val="00F90689"/>
    <w:rsid w:val="00F91F7C"/>
    <w:rsid w:val="00F931BB"/>
    <w:rsid w:val="00F94CEE"/>
    <w:rsid w:val="00F9558C"/>
    <w:rsid w:val="00FA009E"/>
    <w:rsid w:val="00FA166C"/>
    <w:rsid w:val="00FA39CC"/>
    <w:rsid w:val="00FA41BF"/>
    <w:rsid w:val="00FA489E"/>
    <w:rsid w:val="00FA50C1"/>
    <w:rsid w:val="00FA6954"/>
    <w:rsid w:val="00FB0BA1"/>
    <w:rsid w:val="00FB13AD"/>
    <w:rsid w:val="00FB1E9A"/>
    <w:rsid w:val="00FB2B43"/>
    <w:rsid w:val="00FB3342"/>
    <w:rsid w:val="00FB4B5C"/>
    <w:rsid w:val="00FB5258"/>
    <w:rsid w:val="00FB5486"/>
    <w:rsid w:val="00FC13EC"/>
    <w:rsid w:val="00FC17EF"/>
    <w:rsid w:val="00FC192A"/>
    <w:rsid w:val="00FC2160"/>
    <w:rsid w:val="00FC2AB8"/>
    <w:rsid w:val="00FC3337"/>
    <w:rsid w:val="00FC65EB"/>
    <w:rsid w:val="00FD0B46"/>
    <w:rsid w:val="00FD410C"/>
    <w:rsid w:val="00FD504D"/>
    <w:rsid w:val="00FD53C6"/>
    <w:rsid w:val="00FD53F5"/>
    <w:rsid w:val="00FD543B"/>
    <w:rsid w:val="00FD6C9A"/>
    <w:rsid w:val="00FE0B45"/>
    <w:rsid w:val="00FE5178"/>
    <w:rsid w:val="00FF19DA"/>
    <w:rsid w:val="00FF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5EAD89-8C5D-4930-8982-ED53822A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ítul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uiPriority w:val="39"/>
    <w:pPr>
      <w:ind w:left="600"/>
    </w:pPr>
  </w:style>
  <w:style w:type="paragraph" w:styleId="TDC5">
    <w:name w:val="toc 5"/>
    <w:basedOn w:val="Normal"/>
    <w:next w:val="Normal"/>
    <w:autoRedefine/>
    <w:uiPriority w:val="39"/>
    <w:pPr>
      <w:ind w:left="800"/>
    </w:pPr>
  </w:style>
  <w:style w:type="paragraph" w:styleId="TDC6">
    <w:name w:val="toc 6"/>
    <w:basedOn w:val="Normal"/>
    <w:next w:val="Normal"/>
    <w:autoRedefine/>
    <w:uiPriority w:val="39"/>
    <w:pPr>
      <w:ind w:left="1000"/>
    </w:pPr>
  </w:style>
  <w:style w:type="paragraph" w:styleId="TDC7">
    <w:name w:val="toc 7"/>
    <w:basedOn w:val="Normal"/>
    <w:next w:val="Normal"/>
    <w:autoRedefine/>
    <w:uiPriority w:val="39"/>
    <w:pPr>
      <w:ind w:left="1200"/>
    </w:pPr>
  </w:style>
  <w:style w:type="paragraph" w:styleId="TDC8">
    <w:name w:val="toc 8"/>
    <w:basedOn w:val="Normal"/>
    <w:next w:val="Normal"/>
    <w:autoRedefine/>
    <w:uiPriority w:val="39"/>
    <w:pPr>
      <w:ind w:left="1400"/>
    </w:pPr>
  </w:style>
  <w:style w:type="paragraph" w:styleId="TDC9">
    <w:name w:val="toc 9"/>
    <w:basedOn w:val="Normal"/>
    <w:next w:val="Normal"/>
    <w:autoRedefine/>
    <w:uiPriority w:val="39"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2942BA"/>
    <w:pPr>
      <w:spacing w:after="120"/>
      <w:ind w:firstLine="720"/>
      <w:jc w:val="both"/>
    </w:pPr>
  </w:style>
  <w:style w:type="character" w:styleId="Hipervnculo">
    <w:name w:val="Hyperlink"/>
    <w:uiPriority w:val="99"/>
    <w:rPr>
      <w:color w:val="0000FF"/>
      <w:u w:val="single"/>
    </w:rPr>
  </w:style>
  <w:style w:type="character" w:styleId="Textoennegrita">
    <w:name w:val="Strong"/>
    <w:qFormat/>
    <w:rPr>
      <w:b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E50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505D4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781F44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Sinespaciado">
    <w:name w:val="No Spacing"/>
    <w:uiPriority w:val="1"/>
    <w:qFormat/>
    <w:rsid w:val="00EE0B9E"/>
    <w:rPr>
      <w:rFonts w:ascii="Calibri" w:eastAsia="Calibri" w:hAnsi="Calibri"/>
      <w:sz w:val="22"/>
      <w:szCs w:val="22"/>
      <w:lang w:val="es-VE" w:eastAsia="en-US"/>
    </w:rPr>
  </w:style>
  <w:style w:type="table" w:styleId="Tablaconcuadrcula">
    <w:name w:val="Table Grid"/>
    <w:basedOn w:val="Tablanormal"/>
    <w:rsid w:val="001E3B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1E3BE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aconcolumnas5">
    <w:name w:val="Table Columns 5"/>
    <w:basedOn w:val="Tablanormal"/>
    <w:rsid w:val="001E3BE4"/>
    <w:pPr>
      <w:widowControl w:val="0"/>
      <w:spacing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efectos3D3">
    <w:name w:val="Table 3D effects 3"/>
    <w:basedOn w:val="Tablanormal"/>
    <w:rsid w:val="001E3BE4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rafodelistaTimesNewRoman">
    <w:name w:val="Párrafo de lista + Times New Roman"/>
    <w:aliases w:val="10 pt,Left:  0&quot;,After:  6 pt"/>
    <w:basedOn w:val="Ttulo1"/>
    <w:rsid w:val="00315480"/>
    <w:pPr>
      <w:numPr>
        <w:numId w:val="0"/>
      </w:numPr>
      <w:spacing w:before="0" w:after="120"/>
      <w:ind w:left="720" w:hanging="720"/>
      <w:jc w:val="both"/>
    </w:pPr>
    <w:rPr>
      <w:rFonts w:ascii="Times New Roman" w:hAnsi="Times New Roman"/>
      <w:b w:val="0"/>
      <w:sz w:val="20"/>
      <w:lang w:val="es-VE"/>
    </w:rPr>
  </w:style>
  <w:style w:type="paragraph" w:customStyle="1" w:styleId="TableContents">
    <w:name w:val="Table Contents"/>
    <w:basedOn w:val="Textoindependiente"/>
    <w:rsid w:val="00394CB1"/>
    <w:pPr>
      <w:keepLines w:val="0"/>
      <w:suppressAutoHyphens/>
      <w:spacing w:after="0" w:line="240" w:lineRule="auto"/>
      <w:ind w:left="0"/>
    </w:pPr>
    <w:rPr>
      <w:sz w:val="24"/>
      <w:szCs w:val="24"/>
      <w:lang w:eastAsia="es-VE"/>
    </w:rPr>
  </w:style>
  <w:style w:type="character" w:customStyle="1" w:styleId="Ttulo1Car">
    <w:name w:val="Título 1 Car"/>
    <w:link w:val="Ttulo1"/>
    <w:rsid w:val="00EA4D51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EA4D51"/>
    <w:rPr>
      <w:rFonts w:ascii="Arial" w:hAnsi="Arial"/>
      <w:b/>
      <w:lang w:val="en-US" w:eastAsia="en-US"/>
    </w:rPr>
  </w:style>
  <w:style w:type="character" w:customStyle="1" w:styleId="PiedepginaCar">
    <w:name w:val="Pie de página Car"/>
    <w:link w:val="Piedepgina"/>
    <w:uiPriority w:val="99"/>
    <w:rsid w:val="00CF38F0"/>
    <w:rPr>
      <w:lang w:val="en-US" w:eastAsia="en-US"/>
    </w:rPr>
  </w:style>
  <w:style w:type="character" w:customStyle="1" w:styleId="EncabezadoCar">
    <w:name w:val="Encabezado Car"/>
    <w:link w:val="Encabezado"/>
    <w:rsid w:val="001C10F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8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RODRI~1\CONFIG~1\Temp\Directorio%20temporal%202%20para%20PS115-Plantillas.zip\PS115-Plantillas\PS6116-Plantillas\SW%20ARCH%20DO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SW ARCH DOC</Template>
  <TotalTime>0</TotalTime>
  <Pages>4</Pages>
  <Words>275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Arquitectura de Software</vt:lpstr>
      <vt:lpstr>Documento de Arquitectura de Software</vt:lpstr>
    </vt:vector>
  </TitlesOfParts>
  <Company>Sony Electronics, Inc.</Company>
  <LinksUpToDate>false</LinksUpToDate>
  <CharactersWithSpaces>1786</CharactersWithSpaces>
  <SharedDoc>false</SharedDoc>
  <HLinks>
    <vt:vector size="54" baseType="variant"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_Toc529914050</vt:lpwstr>
      </vt:variant>
      <vt:variant>
        <vt:i4>1835069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_Toc529914049</vt:lpwstr>
      </vt:variant>
      <vt:variant>
        <vt:i4>1835069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_Toc529914048</vt:lpwstr>
      </vt:variant>
      <vt:variant>
        <vt:i4>1835069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_Toc529914047</vt:lpwstr>
      </vt:variant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_Toc529914046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_Toc529914045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_Toc529914044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_Toc529914043</vt:lpwstr>
      </vt:variant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_Toc529914042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@USB</dc:subject>
  <dc:creator>Maribel Acosta</dc:creator>
  <cp:keywords/>
  <cp:lastModifiedBy>Eduardo</cp:lastModifiedBy>
  <cp:revision>2</cp:revision>
  <dcterms:created xsi:type="dcterms:W3CDTF">2019-01-09T21:58:00Z</dcterms:created>
  <dcterms:modified xsi:type="dcterms:W3CDTF">2019-01-09T21:58:00Z</dcterms:modified>
</cp:coreProperties>
</file>